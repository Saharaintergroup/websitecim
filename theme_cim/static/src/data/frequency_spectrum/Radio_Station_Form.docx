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933" w:type="dxa"/>
        <w:tblLook w:val="04A0"/>
      </w:tblPr>
      <w:tblGrid>
        <w:gridCol w:w="93"/>
        <w:gridCol w:w="468"/>
        <w:gridCol w:w="162"/>
        <w:gridCol w:w="375"/>
        <w:gridCol w:w="360"/>
        <w:gridCol w:w="90"/>
        <w:gridCol w:w="3"/>
        <w:gridCol w:w="177"/>
        <w:gridCol w:w="180"/>
        <w:gridCol w:w="114"/>
        <w:gridCol w:w="3"/>
        <w:gridCol w:w="10"/>
        <w:gridCol w:w="56"/>
        <w:gridCol w:w="24"/>
        <w:gridCol w:w="156"/>
        <w:gridCol w:w="314"/>
        <w:gridCol w:w="3"/>
        <w:gridCol w:w="14"/>
        <w:gridCol w:w="76"/>
        <w:gridCol w:w="67"/>
        <w:gridCol w:w="372"/>
        <w:gridCol w:w="3"/>
        <w:gridCol w:w="18"/>
        <w:gridCol w:w="72"/>
        <w:gridCol w:w="67"/>
        <w:gridCol w:w="18"/>
        <w:gridCol w:w="13"/>
        <w:gridCol w:w="84"/>
        <w:gridCol w:w="46"/>
        <w:gridCol w:w="201"/>
        <w:gridCol w:w="23"/>
        <w:gridCol w:w="26"/>
        <w:gridCol w:w="152"/>
        <w:gridCol w:w="81"/>
        <w:gridCol w:w="3"/>
        <w:gridCol w:w="23"/>
        <w:gridCol w:w="11"/>
        <w:gridCol w:w="56"/>
        <w:gridCol w:w="184"/>
        <w:gridCol w:w="1"/>
        <w:gridCol w:w="3"/>
        <w:gridCol w:w="41"/>
        <w:gridCol w:w="49"/>
        <w:gridCol w:w="136"/>
        <w:gridCol w:w="66"/>
        <w:gridCol w:w="85"/>
        <w:gridCol w:w="65"/>
        <w:gridCol w:w="278"/>
        <w:gridCol w:w="60"/>
        <w:gridCol w:w="3"/>
        <w:gridCol w:w="47"/>
        <w:gridCol w:w="54"/>
        <w:gridCol w:w="20"/>
        <w:gridCol w:w="368"/>
        <w:gridCol w:w="100"/>
        <w:gridCol w:w="24"/>
        <w:gridCol w:w="114"/>
        <w:gridCol w:w="47"/>
        <w:gridCol w:w="15"/>
        <w:gridCol w:w="88"/>
        <w:gridCol w:w="1"/>
        <w:gridCol w:w="32"/>
        <w:gridCol w:w="88"/>
        <w:gridCol w:w="27"/>
        <w:gridCol w:w="110"/>
        <w:gridCol w:w="5"/>
        <w:gridCol w:w="23"/>
        <w:gridCol w:w="34"/>
        <w:gridCol w:w="31"/>
        <w:gridCol w:w="86"/>
        <w:gridCol w:w="62"/>
        <w:gridCol w:w="38"/>
        <w:gridCol w:w="71"/>
        <w:gridCol w:w="19"/>
        <w:gridCol w:w="6"/>
        <w:gridCol w:w="85"/>
        <w:gridCol w:w="98"/>
        <w:gridCol w:w="90"/>
        <w:gridCol w:w="74"/>
        <w:gridCol w:w="21"/>
        <w:gridCol w:w="2"/>
        <w:gridCol w:w="46"/>
        <w:gridCol w:w="5"/>
        <w:gridCol w:w="40"/>
        <w:gridCol w:w="17"/>
        <w:gridCol w:w="143"/>
        <w:gridCol w:w="81"/>
        <w:gridCol w:w="55"/>
        <w:gridCol w:w="24"/>
        <w:gridCol w:w="32"/>
        <w:gridCol w:w="180"/>
        <w:gridCol w:w="71"/>
        <w:gridCol w:w="75"/>
        <w:gridCol w:w="107"/>
        <w:gridCol w:w="80"/>
        <w:gridCol w:w="5"/>
        <w:gridCol w:w="3"/>
        <w:gridCol w:w="5"/>
        <w:gridCol w:w="49"/>
        <w:gridCol w:w="87"/>
        <w:gridCol w:w="72"/>
        <w:gridCol w:w="72"/>
        <w:gridCol w:w="30"/>
        <w:gridCol w:w="77"/>
        <w:gridCol w:w="43"/>
        <w:gridCol w:w="37"/>
        <w:gridCol w:w="5"/>
        <w:gridCol w:w="6"/>
        <w:gridCol w:w="2"/>
        <w:gridCol w:w="8"/>
        <w:gridCol w:w="41"/>
        <w:gridCol w:w="2"/>
        <w:gridCol w:w="98"/>
        <w:gridCol w:w="36"/>
        <w:gridCol w:w="80"/>
        <w:gridCol w:w="5"/>
        <w:gridCol w:w="8"/>
        <w:gridCol w:w="5"/>
        <w:gridCol w:w="44"/>
        <w:gridCol w:w="10"/>
        <w:gridCol w:w="197"/>
        <w:gridCol w:w="14"/>
        <w:gridCol w:w="15"/>
        <w:gridCol w:w="66"/>
        <w:gridCol w:w="97"/>
        <w:gridCol w:w="88"/>
        <w:gridCol w:w="31"/>
        <w:gridCol w:w="27"/>
        <w:gridCol w:w="35"/>
        <w:gridCol w:w="85"/>
        <w:gridCol w:w="26"/>
        <w:gridCol w:w="58"/>
        <w:gridCol w:w="47"/>
        <w:gridCol w:w="121"/>
        <w:gridCol w:w="90"/>
        <w:gridCol w:w="59"/>
        <w:gridCol w:w="55"/>
        <w:gridCol w:w="270"/>
        <w:gridCol w:w="9"/>
        <w:gridCol w:w="71"/>
        <w:gridCol w:w="78"/>
        <w:gridCol w:w="121"/>
        <w:gridCol w:w="6"/>
        <w:gridCol w:w="54"/>
        <w:gridCol w:w="32"/>
        <w:gridCol w:w="44"/>
        <w:gridCol w:w="34"/>
        <w:gridCol w:w="5"/>
        <w:gridCol w:w="13"/>
        <w:gridCol w:w="44"/>
        <w:gridCol w:w="25"/>
        <w:gridCol w:w="28"/>
        <w:gridCol w:w="54"/>
        <w:gridCol w:w="4"/>
        <w:gridCol w:w="81"/>
        <w:gridCol w:w="20"/>
        <w:gridCol w:w="31"/>
        <w:gridCol w:w="49"/>
        <w:gridCol w:w="5"/>
        <w:gridCol w:w="7"/>
        <w:gridCol w:w="4"/>
        <w:gridCol w:w="37"/>
        <w:gridCol w:w="9"/>
        <w:gridCol w:w="159"/>
        <w:gridCol w:w="69"/>
        <w:gridCol w:w="151"/>
        <w:gridCol w:w="29"/>
        <w:gridCol w:w="21"/>
        <w:gridCol w:w="15"/>
        <w:gridCol w:w="37"/>
        <w:gridCol w:w="5"/>
        <w:gridCol w:w="18"/>
        <w:gridCol w:w="22"/>
        <w:gridCol w:w="17"/>
        <w:gridCol w:w="6"/>
        <w:gridCol w:w="2"/>
        <w:gridCol w:w="29"/>
        <w:gridCol w:w="17"/>
        <w:gridCol w:w="83"/>
        <w:gridCol w:w="15"/>
        <w:gridCol w:w="19"/>
        <w:gridCol w:w="19"/>
        <w:gridCol w:w="8"/>
        <w:gridCol w:w="12"/>
        <w:gridCol w:w="6"/>
        <w:gridCol w:w="18"/>
        <w:gridCol w:w="7"/>
        <w:gridCol w:w="12"/>
        <w:gridCol w:w="19"/>
        <w:gridCol w:w="6"/>
        <w:gridCol w:w="30"/>
        <w:gridCol w:w="114"/>
        <w:gridCol w:w="82"/>
        <w:gridCol w:w="84"/>
        <w:gridCol w:w="213"/>
        <w:gridCol w:w="59"/>
        <w:gridCol w:w="174"/>
        <w:gridCol w:w="251"/>
        <w:gridCol w:w="65"/>
        <w:gridCol w:w="110"/>
        <w:gridCol w:w="48"/>
        <w:gridCol w:w="38"/>
        <w:gridCol w:w="19"/>
        <w:gridCol w:w="261"/>
        <w:gridCol w:w="207"/>
        <w:gridCol w:w="49"/>
        <w:gridCol w:w="28"/>
        <w:gridCol w:w="232"/>
        <w:gridCol w:w="103"/>
        <w:gridCol w:w="817"/>
        <w:gridCol w:w="6"/>
        <w:gridCol w:w="56"/>
        <w:gridCol w:w="94"/>
        <w:gridCol w:w="124"/>
        <w:gridCol w:w="84"/>
        <w:gridCol w:w="128"/>
        <w:gridCol w:w="30"/>
        <w:gridCol w:w="650"/>
        <w:gridCol w:w="73"/>
        <w:gridCol w:w="180"/>
        <w:gridCol w:w="270"/>
        <w:gridCol w:w="125"/>
        <w:gridCol w:w="10"/>
        <w:gridCol w:w="70"/>
        <w:gridCol w:w="8"/>
        <w:gridCol w:w="323"/>
      </w:tblGrid>
      <w:tr w:rsidR="0069494A" w:rsidRPr="0069494A" w:rsidTr="003079AE">
        <w:trPr>
          <w:gridAfter w:val="26"/>
          <w:wAfter w:w="4033" w:type="dxa"/>
          <w:trHeight w:val="315"/>
        </w:trPr>
        <w:tc>
          <w:tcPr>
            <w:tcW w:w="10654" w:type="dxa"/>
            <w:gridSpan w:val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RANGE!A1:P104"/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الحكومة الليبية </w:t>
            </w:r>
            <w:bookmarkEnd w:id="0"/>
          </w:p>
        </w:tc>
        <w:tc>
          <w:tcPr>
            <w:tcW w:w="7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94A" w:rsidRPr="0069494A" w:rsidTr="003079AE">
        <w:trPr>
          <w:gridAfter w:val="26"/>
          <w:wAfter w:w="4033" w:type="dxa"/>
          <w:trHeight w:val="315"/>
        </w:trPr>
        <w:tc>
          <w:tcPr>
            <w:tcW w:w="10654" w:type="dxa"/>
            <w:gridSpan w:val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وزارة الاتصالات و المعلوماتية</w:t>
            </w:r>
          </w:p>
        </w:tc>
        <w:tc>
          <w:tcPr>
            <w:tcW w:w="7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94A" w:rsidRPr="0069494A" w:rsidTr="003079AE">
        <w:trPr>
          <w:gridAfter w:val="26"/>
          <w:wAfter w:w="4033" w:type="dxa"/>
          <w:trHeight w:val="315"/>
        </w:trPr>
        <w:tc>
          <w:tcPr>
            <w:tcW w:w="10654" w:type="dxa"/>
            <w:gridSpan w:val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إدارة الطيف الترددي</w:t>
            </w:r>
          </w:p>
        </w:tc>
        <w:tc>
          <w:tcPr>
            <w:tcW w:w="7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94A" w:rsidRPr="0069494A" w:rsidTr="003079AE">
        <w:trPr>
          <w:gridAfter w:val="26"/>
          <w:wAfter w:w="4033" w:type="dxa"/>
          <w:trHeight w:val="315"/>
        </w:trPr>
        <w:tc>
          <w:tcPr>
            <w:tcW w:w="10654" w:type="dxa"/>
            <w:gridSpan w:val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طلب تخصيص تردد لمحطة لاسلكية</w:t>
            </w:r>
          </w:p>
        </w:tc>
        <w:tc>
          <w:tcPr>
            <w:tcW w:w="7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94A" w:rsidRPr="0069494A" w:rsidTr="003079AE">
        <w:trPr>
          <w:gridAfter w:val="26"/>
          <w:wAfter w:w="4033" w:type="dxa"/>
          <w:trHeight w:val="315"/>
        </w:trPr>
        <w:tc>
          <w:tcPr>
            <w:tcW w:w="10654" w:type="dxa"/>
            <w:gridSpan w:val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Default="0069494A" w:rsidP="0004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Form for Assigning Frequency</w:t>
            </w:r>
            <w:r w:rsidR="00041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Reque</w:t>
            </w:r>
            <w:r w:rsidR="00C7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41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041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69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Radio Station</w:t>
            </w:r>
          </w:p>
          <w:p w:rsidR="00144EF2" w:rsidRPr="0069494A" w:rsidRDefault="00144EF2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94A" w:rsidRPr="0069494A" w:rsidTr="003079AE">
        <w:trPr>
          <w:gridAfter w:val="7"/>
          <w:wAfter w:w="986" w:type="dxa"/>
          <w:trHeight w:val="285"/>
        </w:trPr>
        <w:tc>
          <w:tcPr>
            <w:tcW w:w="25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Applicants Details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99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  <w:p w:rsidR="0069494A" w:rsidRPr="0069494A" w:rsidRDefault="0069494A" w:rsidP="00747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بيانات طالب </w:t>
            </w:r>
            <w:r w:rsidR="007471BD"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</w:rPr>
              <w:t xml:space="preserve"> التخصيص</w:t>
            </w: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1A" w:rsidRPr="0069494A" w:rsidTr="003079AE">
        <w:trPr>
          <w:gridAfter w:val="7"/>
          <w:wAfter w:w="986" w:type="dxa"/>
          <w:trHeight w:val="28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9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94A" w:rsidRPr="0069494A" w:rsidRDefault="0069494A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44EF2" w:rsidRPr="0069494A" w:rsidTr="003079AE">
        <w:trPr>
          <w:gridBefore w:val="3"/>
          <w:gridAfter w:val="19"/>
          <w:wBefore w:w="723" w:type="dxa"/>
          <w:wAfter w:w="3383" w:type="dxa"/>
          <w:trHeight w:val="255"/>
        </w:trPr>
        <w:tc>
          <w:tcPr>
            <w:tcW w:w="202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Full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rtl/>
            </w:rPr>
            <w:id w:val="-323511697"/>
            <w:placeholder>
              <w:docPart w:val="18EA5B17CF234C34A4D4292D40CB7F21"/>
            </w:placeholder>
            <w:showingPlcHdr/>
            <w:text/>
          </w:sdtPr>
          <w:sdtContent>
            <w:tc>
              <w:tcPr>
                <w:tcW w:w="6414" w:type="dxa"/>
                <w:gridSpan w:val="10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44EF2" w:rsidRPr="0069494A" w:rsidRDefault="00065551" w:rsidP="00065551">
                <w:pPr>
                  <w:bidi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495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4EF2" w:rsidRPr="0069494A" w:rsidRDefault="00144EF2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الاسم الرباعي</w:t>
            </w:r>
          </w:p>
        </w:tc>
        <w:tc>
          <w:tcPr>
            <w:tcW w:w="1374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44EF2" w:rsidRPr="0069494A" w:rsidTr="003079AE">
        <w:trPr>
          <w:gridBefore w:val="3"/>
          <w:wBefore w:w="723" w:type="dxa"/>
          <w:trHeight w:val="255"/>
        </w:trPr>
        <w:tc>
          <w:tcPr>
            <w:tcW w:w="202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463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144EF2" w:rsidRPr="0069494A" w:rsidTr="003079AE">
        <w:trPr>
          <w:gridBefore w:val="3"/>
          <w:gridAfter w:val="19"/>
          <w:wBefore w:w="723" w:type="dxa"/>
          <w:wAfter w:w="3383" w:type="dxa"/>
          <w:trHeight w:val="255"/>
        </w:trPr>
        <w:tc>
          <w:tcPr>
            <w:tcW w:w="202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Nationality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722583704"/>
            <w:placeholder>
              <w:docPart w:val="4000F6AB30B94AC59759933083FDC58D"/>
            </w:placeholder>
            <w:showingPlcHdr/>
            <w:text/>
          </w:sdtPr>
          <w:sdtContent>
            <w:tc>
              <w:tcPr>
                <w:tcW w:w="6476" w:type="dxa"/>
                <w:gridSpan w:val="10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44EF2" w:rsidRPr="0069494A" w:rsidRDefault="00D167A1" w:rsidP="00D167A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4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الجنسية </w:t>
            </w:r>
          </w:p>
        </w:tc>
        <w:tc>
          <w:tcPr>
            <w:tcW w:w="1374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EF2" w:rsidRPr="0069494A" w:rsidRDefault="00144EF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D04" w:rsidRPr="0069494A" w:rsidTr="003079AE">
        <w:trPr>
          <w:gridAfter w:val="16"/>
          <w:wAfter w:w="2231" w:type="dxa"/>
          <w:trHeight w:val="255"/>
        </w:trPr>
        <w:tc>
          <w:tcPr>
            <w:tcW w:w="20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ID NO /Passport no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rtl/>
            </w:rPr>
            <w:id w:val="-448858607"/>
            <w:placeholder>
              <w:docPart w:val="0894A74353A74D369B67AE32C02DECA8"/>
            </w:placeholder>
            <w:showingPlcHdr/>
            <w:text/>
          </w:sdtPr>
          <w:sdtContent>
            <w:tc>
              <w:tcPr>
                <w:tcW w:w="6053" w:type="dxa"/>
                <w:gridSpan w:val="9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A33D04" w:rsidRPr="0069494A" w:rsidRDefault="00065551" w:rsidP="00065551">
                <w:pPr>
                  <w:bidi/>
                  <w:spacing w:after="0" w:line="240" w:lineRule="auto"/>
                  <w:ind w:left="72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234" w:type="dxa"/>
            <w:gridSpan w:val="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3D04" w:rsidRPr="0069494A" w:rsidRDefault="00A33D04" w:rsidP="008811C5">
            <w:pPr>
              <w:bidi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البطاقة الشخصية / جواز السفر</w:t>
            </w: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                                           رقم البطاقة الشخصية أو جواز السفر </w:t>
            </w:r>
          </w:p>
        </w:tc>
      </w:tr>
      <w:tr w:rsidR="003079AE" w:rsidRPr="0069494A" w:rsidTr="003079AE">
        <w:trPr>
          <w:gridAfter w:val="7"/>
          <w:wAfter w:w="986" w:type="dxa"/>
          <w:trHeight w:val="255"/>
        </w:trPr>
        <w:tc>
          <w:tcPr>
            <w:tcW w:w="15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D04" w:rsidRPr="0069494A" w:rsidTr="003079AE">
        <w:trPr>
          <w:gridAfter w:val="26"/>
          <w:wAfter w:w="4033" w:type="dxa"/>
          <w:trHeight w:val="297"/>
        </w:trPr>
        <w:tc>
          <w:tcPr>
            <w:tcW w:w="15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Mobile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6720970"/>
            <w:placeholder>
              <w:docPart w:val="F565ABFCC4674E44A268130C3055517E"/>
            </w:placeholder>
            <w:showingPlcHdr/>
            <w:text/>
          </w:sdtPr>
          <w:sdtContent>
            <w:tc>
              <w:tcPr>
                <w:tcW w:w="2373" w:type="dxa"/>
                <w:gridSpan w:val="2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A33D04" w:rsidRPr="0069494A" w:rsidRDefault="00065551" w:rsidP="0006555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18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623814797"/>
            <w:placeholder>
              <w:docPart w:val="495073B78260457DADA0C2685602F384"/>
            </w:placeholder>
            <w:showingPlcHdr/>
            <w:text/>
          </w:sdtPr>
          <w:sdtContent>
            <w:tc>
              <w:tcPr>
                <w:tcW w:w="3291" w:type="dxa"/>
                <w:gridSpan w:val="6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A33D04" w:rsidRPr="0069494A" w:rsidRDefault="00304184" w:rsidP="00304184">
                <w:pPr>
                  <w:spacing w:after="0" w:line="240" w:lineRule="auto"/>
                  <w:ind w:left="72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192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3D04" w:rsidRPr="0069494A" w:rsidRDefault="00A33D04" w:rsidP="008811C5">
            <w:pPr>
              <w:bidi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البريد الالكتروني</w:t>
            </w:r>
          </w:p>
        </w:tc>
        <w:tc>
          <w:tcPr>
            <w:tcW w:w="1522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7"/>
          <w:wAfter w:w="986" w:type="dxa"/>
          <w:trHeight w:val="255"/>
        </w:trPr>
        <w:tc>
          <w:tcPr>
            <w:tcW w:w="15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D04" w:rsidRPr="0069494A" w:rsidTr="003079AE">
        <w:trPr>
          <w:gridAfter w:val="16"/>
          <w:wAfter w:w="2231" w:type="dxa"/>
          <w:trHeight w:val="285"/>
        </w:trPr>
        <w:tc>
          <w:tcPr>
            <w:tcW w:w="25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 Details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77" w:type="dxa"/>
            <w:gridSpan w:val="6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بيانات الشركة </w:t>
            </w: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05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33D04" w:rsidRPr="0069494A" w:rsidTr="003079AE">
        <w:trPr>
          <w:gridAfter w:val="7"/>
          <w:wAfter w:w="986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Company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463314155"/>
            <w:placeholder>
              <w:docPart w:val="737CAE9CB0B4435185E002C42D1FDE34"/>
            </w:placeholder>
            <w:showingPlcHdr/>
            <w:text/>
          </w:sdtPr>
          <w:sdtContent>
            <w:tc>
              <w:tcPr>
                <w:tcW w:w="7412" w:type="dxa"/>
                <w:gridSpan w:val="1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30418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86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الشركة 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D0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Company Address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60952697"/>
            <w:placeholder>
              <w:docPart w:val="4BC2DB55AC2746AE948AA63906D3D832"/>
            </w:placeholder>
            <w:showingPlcHdr/>
            <w:text/>
          </w:sdtPr>
          <w:sdtContent>
            <w:tc>
              <w:tcPr>
                <w:tcW w:w="7682" w:type="dxa"/>
                <w:gridSpan w:val="12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30418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98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عنوان الشركة 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D0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6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D04" w:rsidRPr="0069494A" w:rsidRDefault="00A33D0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0"/>
          <w:wAfter w:w="1739" w:type="dxa"/>
          <w:trHeight w:val="255"/>
        </w:trPr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City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1349213478"/>
            <w:placeholder>
              <w:docPart w:val="5C872246E98D41CBA7DFEAF92D26CAC0"/>
            </w:placeholder>
            <w:showingPlcHdr/>
            <w:text/>
          </w:sdtPr>
          <w:sdtContent>
            <w:tc>
              <w:tcPr>
                <w:tcW w:w="3363" w:type="dxa"/>
                <w:gridSpan w:val="3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30418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06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169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Company Code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rtl/>
            </w:rPr>
            <w:id w:val="-1964493246"/>
            <w:placeholder>
              <w:docPart w:val="21DB8702AD0F4E8E88360D99B49E56E4"/>
            </w:placeholder>
            <w:showingPlcHdr/>
            <w:text/>
          </w:sdtPr>
          <w:sdtContent>
            <w:tc>
              <w:tcPr>
                <w:tcW w:w="2654" w:type="dxa"/>
                <w:gridSpan w:val="5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69494A">
                <w:pPr>
                  <w:bidi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973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4184" w:rsidRPr="0069494A" w:rsidRDefault="00304184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السجل التجاري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0"/>
          <w:wAfter w:w="1739" w:type="dxa"/>
          <w:trHeight w:val="270"/>
        </w:trPr>
        <w:tc>
          <w:tcPr>
            <w:tcW w:w="15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Phone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587359367"/>
            <w:placeholder>
              <w:docPart w:val="25FB0D25F7574EB19509EF14D8433EAB"/>
            </w:placeholder>
            <w:showingPlcHdr/>
            <w:text/>
          </w:sdtPr>
          <w:sdtContent>
            <w:tc>
              <w:tcPr>
                <w:tcW w:w="2373" w:type="dxa"/>
                <w:gridSpan w:val="2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6949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06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131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Fax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68018982"/>
            <w:placeholder>
              <w:docPart w:val="7A64B4AC26C544058A01B91ABED6C166"/>
            </w:placeholder>
            <w:showingPlcHdr/>
            <w:text/>
          </w:sdtPr>
          <w:sdtContent>
            <w:tc>
              <w:tcPr>
                <w:tcW w:w="3891" w:type="dxa"/>
                <w:gridSpan w:val="7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6949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115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الفاكس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Company Website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1438561146"/>
            <w:placeholder>
              <w:docPart w:val="A89A56348353474CB11DC31FF268C421"/>
            </w:placeholder>
            <w:showingPlcHdr/>
            <w:text/>
          </w:sdtPr>
          <w:sdtContent>
            <w:tc>
              <w:tcPr>
                <w:tcW w:w="6474" w:type="dxa"/>
                <w:gridSpan w:val="10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30418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06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الموقع الالكتروني للشركة 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8"/>
          <w:wAfter w:w="1059" w:type="dxa"/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P.O.Box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772313104"/>
            <w:placeholder>
              <w:docPart w:val="54B5AB6D8E464C44BE9745BF00533E63"/>
            </w:placeholder>
            <w:showingPlcHdr/>
            <w:text/>
          </w:sdtPr>
          <w:sdtContent>
            <w:tc>
              <w:tcPr>
                <w:tcW w:w="6474" w:type="dxa"/>
                <w:gridSpan w:val="10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04184" w:rsidP="0030418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06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صندوق البريد </w:t>
            </w:r>
          </w:p>
        </w:tc>
        <w:tc>
          <w:tcPr>
            <w:tcW w:w="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trHeight w:val="255"/>
        </w:trPr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6"/>
          <w:wAfter w:w="2231" w:type="dxa"/>
          <w:trHeight w:val="285"/>
        </w:trPr>
        <w:tc>
          <w:tcPr>
            <w:tcW w:w="25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Station  Type  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57" w:type="dxa"/>
            <w:gridSpan w:val="7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نوع المحطة </w:t>
            </w:r>
          </w:p>
        </w:tc>
        <w:tc>
          <w:tcPr>
            <w:tcW w:w="2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Land mobile Station</w:t>
            </w:r>
          </w:p>
        </w:tc>
        <w:tc>
          <w:tcPr>
            <w:tcW w:w="6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304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839778325"/>
                <w:placeholder>
                  <w:docPart w:val="66045C0B0DA84B0E852CC3DF2747E4C0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أرضية متنقلة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Coast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601792220"/>
                <w:placeholder>
                  <w:docPart w:val="6AA5E413EE544D1F8C3E7EF4FC137CD1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ساحلية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Port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289086299"/>
                <w:placeholder>
                  <w:docPart w:val="719C5B506937479490ED7C929172DDF8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ميناء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Ship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367831057"/>
                <w:placeholder>
                  <w:docPart w:val="2857428C84574155BF0511276CBE8B4D"/>
                </w:placeholder>
                <w:text/>
              </w:sdtPr>
              <w:sdtContent/>
            </w:sdt>
            <w:r w:rsidR="00304184"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سفينة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Aueronotical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09207423"/>
                <w:placeholder>
                  <w:docPart w:val="CC8E680450354928B1FD52354CADEA17"/>
                </w:placeholder>
                <w:text/>
              </w:sdtPr>
              <w:sdtContent/>
            </w:sdt>
          </w:p>
        </w:tc>
        <w:tc>
          <w:tcPr>
            <w:tcW w:w="2036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خدمة اتصالات  جوية</w:t>
            </w:r>
          </w:p>
        </w:tc>
        <w:tc>
          <w:tcPr>
            <w:tcW w:w="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Aircraft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262495385"/>
                <w:placeholder>
                  <w:docPart w:val="0DE2C2F06D994FFCA36396A44DEFF815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 على طائرة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Radiolocation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301913509"/>
                <w:placeholder>
                  <w:docPart w:val="DADD6210831B44939690C6120117B7CC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تحديد مواقع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8"/>
          <w:wAfter w:w="3151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3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Radionavigation  Station</w:t>
            </w:r>
          </w:p>
        </w:tc>
        <w:tc>
          <w:tcPr>
            <w:tcW w:w="61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285428534"/>
                <w:placeholder>
                  <w:docPart w:val="92E943A79010445D9F82C7CE46948FED"/>
                </w:placeholder>
                <w:text/>
              </w:sdtPr>
              <w:sdtContent/>
            </w:sdt>
          </w:p>
        </w:tc>
        <w:tc>
          <w:tcPr>
            <w:tcW w:w="16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محطة ملاحة راديوية</w:t>
            </w:r>
          </w:p>
        </w:tc>
        <w:tc>
          <w:tcPr>
            <w:tcW w:w="6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4"/>
          <w:wAfter w:w="2169" w:type="dxa"/>
          <w:trHeight w:val="285"/>
        </w:trPr>
        <w:tc>
          <w:tcPr>
            <w:tcW w:w="25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</w:rPr>
              <w:t>Number of Devices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7" w:type="dxa"/>
            <w:gridSpan w:val="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rtl/>
              </w:rPr>
              <w:t>عدد الأجهزة المطلوب ترخيصها</w:t>
            </w: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304184" w:rsidRPr="0069494A" w:rsidTr="003079AE">
        <w:trPr>
          <w:gridAfter w:val="14"/>
          <w:wAfter w:w="2169" w:type="dxa"/>
          <w:trHeight w:val="28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17381A">
            <w:pPr>
              <w:spacing w:after="0" w:line="240" w:lineRule="auto"/>
              <w:ind w:left="-15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58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1B19E2">
            <w:pPr>
              <w:spacing w:after="0" w:line="240" w:lineRule="auto"/>
              <w:ind w:left="-1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2050491870"/>
                <w:placeholder>
                  <w:docPart w:val="B5F20DC0FB4346C389F95BB85CF04FBD"/>
                </w:placeholder>
                <w:text/>
              </w:sdtPr>
              <w:sdtContent/>
            </w:sdt>
          </w:p>
        </w:tc>
        <w:tc>
          <w:tcPr>
            <w:tcW w:w="6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17381A">
            <w:pPr>
              <w:bidi/>
              <w:spacing w:after="0" w:line="240" w:lineRule="auto"/>
              <w:ind w:left="-15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ثابت</w:t>
            </w: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9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Mobile</w:t>
            </w: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(vehicle)</w:t>
            </w:r>
          </w:p>
        </w:tc>
        <w:tc>
          <w:tcPr>
            <w:tcW w:w="58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939437919"/>
                <w:placeholder>
                  <w:docPart w:val="12183F75BEBB4758A000AF5D962DDDDA"/>
                </w:placeholder>
                <w:text/>
              </w:sdtPr>
              <w:sdtContent/>
            </w:sdt>
          </w:p>
        </w:tc>
        <w:tc>
          <w:tcPr>
            <w:tcW w:w="1522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متنقل (سيارة)</w:t>
            </w: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Handheld</w:t>
            </w:r>
          </w:p>
        </w:tc>
        <w:tc>
          <w:tcPr>
            <w:tcW w:w="58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1B1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815943628"/>
                <w:placeholder>
                  <w:docPart w:val="FE1995354570432AAEC4B009015BADA9"/>
                </w:placeholder>
                <w:text/>
              </w:sdtPr>
              <w:sdtContent/>
            </w:sdt>
          </w:p>
        </w:tc>
        <w:tc>
          <w:tcPr>
            <w:tcW w:w="6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يدوي</w:t>
            </w: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Repeater</w:t>
            </w:r>
          </w:p>
        </w:tc>
        <w:tc>
          <w:tcPr>
            <w:tcW w:w="58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4184" w:rsidRPr="0069494A" w:rsidRDefault="00EA70F5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099104264"/>
                <w:placeholder>
                  <w:docPart w:val="5649B0BA66044AF8A104F2FF528124F5"/>
                </w:placeholder>
                <w:text/>
              </w:sdtPr>
              <w:sdtContent/>
            </w:sdt>
          </w:p>
        </w:tc>
        <w:tc>
          <w:tcPr>
            <w:tcW w:w="91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17381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معيد اشارة</w:t>
            </w:r>
          </w:p>
        </w:tc>
        <w:tc>
          <w:tcPr>
            <w:tcW w:w="6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trHeight w:val="285"/>
        </w:trPr>
        <w:tc>
          <w:tcPr>
            <w:tcW w:w="25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Site Details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99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بيانات الموقع </w:t>
            </w: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94E0D" w:rsidRPr="0069494A" w:rsidTr="003079AE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19E2" w:rsidRPr="0069494A" w:rsidTr="003079AE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9E2" w:rsidRPr="0069494A" w:rsidRDefault="001B19E2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Site \Station Name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542204304"/>
            <w:placeholder>
              <w:docPart w:val="2454AC8C3AA442C18F9A2A6D9859A5EA"/>
            </w:placeholder>
            <w:showingPlcHdr/>
            <w:text/>
          </w:sdtPr>
          <w:sdtContent>
            <w:tc>
              <w:tcPr>
                <w:tcW w:w="7536" w:type="dxa"/>
                <w:gridSpan w:val="12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B19E2" w:rsidRPr="0069494A" w:rsidRDefault="001B19E2" w:rsidP="001B19E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882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9E2" w:rsidRPr="0069494A" w:rsidRDefault="001B19E2" w:rsidP="0069494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اسم المحطة / الموقع</w:t>
            </w: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9E2" w:rsidRPr="0069494A" w:rsidRDefault="001B19E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9E2" w:rsidRPr="0069494A" w:rsidRDefault="001B19E2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9B47D5">
        <w:trPr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19E2" w:rsidRDefault="001B19E2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19E2" w:rsidRPr="0069494A" w:rsidRDefault="001B19E2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14"/>
          <w:wAfter w:w="2169" w:type="dxa"/>
          <w:trHeight w:val="255"/>
        </w:trPr>
        <w:tc>
          <w:tcPr>
            <w:tcW w:w="25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Geographical Coordinates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99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الإحداثيات  الجغرافية للمحطة </w:t>
            </w:r>
          </w:p>
        </w:tc>
        <w:tc>
          <w:tcPr>
            <w:tcW w:w="2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23"/>
          <w:wAfter w:w="3928" w:type="dxa"/>
          <w:trHeight w:val="255"/>
        </w:trPr>
        <w:tc>
          <w:tcPr>
            <w:tcW w:w="25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درجة </w:t>
            </w: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دقيقة 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8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ثانية </w:t>
            </w:r>
          </w:p>
        </w:tc>
        <w:tc>
          <w:tcPr>
            <w:tcW w:w="152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71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11"/>
          <w:wAfter w:w="1867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Deg</w:t>
            </w: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2" w:type="dxa"/>
            <w:gridSpan w:val="2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</w:p>
        </w:tc>
        <w:tc>
          <w:tcPr>
            <w:tcW w:w="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39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8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15"/>
          <w:wAfter w:w="2225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5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80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228115553"/>
                <w:placeholder>
                  <w:docPart w:val="06D2BAE68AB548ADA532E707A2391EC3"/>
                </w:placeholder>
                <w:text/>
              </w:sdtPr>
              <w:sdtContent/>
            </w:sdt>
          </w:p>
        </w:tc>
        <w:tc>
          <w:tcPr>
            <w:tcW w:w="5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1B1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026012694"/>
                <w:placeholder>
                  <w:docPart w:val="8B3E77008D1D4C13BE96EB328CF435EE"/>
                </w:placeholder>
                <w:text/>
              </w:sdtPr>
              <w:sdtContent/>
            </w:sdt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394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35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394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878998569"/>
                <w:placeholder>
                  <w:docPart w:val="4288DD70EC764B23AFE2352F86E9582B"/>
                </w:placeholder>
                <w:text/>
              </w:sdtPr>
              <w:sdtContent/>
            </w:sdt>
          </w:p>
        </w:tc>
        <w:tc>
          <w:tcPr>
            <w:tcW w:w="791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865780370"/>
                <w:placeholder>
                  <w:docPart w:val="90DB8A04E2F54632A3C00DE00AB6B4DE"/>
                </w:placeholder>
                <w:text/>
              </w:sdtPr>
              <w:sdtContent/>
            </w:sdt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55283179"/>
                <w:placeholder>
                  <w:docPart w:val="4C1B563A037A4D73AD0F0B636EC2C2BB"/>
                </w:placeholder>
                <w:text/>
              </w:sdtPr>
              <w:sdtContent/>
            </w:sdt>
          </w:p>
        </w:tc>
        <w:tc>
          <w:tcPr>
            <w:tcW w:w="27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خط الطول</w:t>
            </w:r>
          </w:p>
        </w:tc>
        <w:tc>
          <w:tcPr>
            <w:tcW w:w="89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47D5" w:rsidRPr="0069494A" w:rsidTr="009B47D5">
        <w:trPr>
          <w:gridAfter w:val="1"/>
          <w:wAfter w:w="323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4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15"/>
          <w:wAfter w:w="2225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5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80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00426923"/>
                <w:placeholder>
                  <w:docPart w:val="D53150AB0D4B4DCF87BC8FF2AEDB60F4"/>
                </w:placeholder>
                <w:text/>
              </w:sdtPr>
              <w:sdtContent/>
            </w:sdt>
          </w:p>
        </w:tc>
        <w:tc>
          <w:tcPr>
            <w:tcW w:w="5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1B1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068001635"/>
                <w:placeholder>
                  <w:docPart w:val="FEEE7EC6BF39444BA11298C8E8FE10E5"/>
                </w:placeholder>
                <w:text/>
              </w:sdtPr>
              <w:sdtContent/>
            </w:sdt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1B1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47603128"/>
                <w:placeholder>
                  <w:docPart w:val="28CC6ECE8CC8479491B3166F1741076D"/>
                </w:placeholder>
                <w:text/>
              </w:sdtPr>
              <w:sdtContent/>
            </w:sdt>
          </w:p>
        </w:tc>
        <w:tc>
          <w:tcPr>
            <w:tcW w:w="79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926573111"/>
                <w:placeholder>
                  <w:docPart w:val="6804355420024AAD83158136CC7E4BB0"/>
                </w:placeholder>
                <w:text/>
              </w:sdtPr>
              <w:sdtContent/>
            </w:sdt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283035747"/>
                <w:placeholder>
                  <w:docPart w:val="5EE9A2CB08614C39BD2D3BC1A021DEF2"/>
                </w:placeholder>
                <w:text/>
              </w:sdtPr>
              <w:sdtContent/>
            </w:sdt>
          </w:p>
        </w:tc>
        <w:tc>
          <w:tcPr>
            <w:tcW w:w="2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خط العرض</w:t>
            </w:r>
          </w:p>
        </w:tc>
        <w:tc>
          <w:tcPr>
            <w:tcW w:w="897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47D5" w:rsidRPr="0069494A" w:rsidTr="009B47D5">
        <w:trPr>
          <w:gridAfter w:val="1"/>
          <w:wAfter w:w="323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4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9B47D5">
        <w:trPr>
          <w:gridAfter w:val="12"/>
          <w:wAfter w:w="1951" w:type="dxa"/>
          <w:trHeight w:val="255"/>
        </w:trPr>
        <w:tc>
          <w:tcPr>
            <w:tcW w:w="25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Transportable station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5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EA70F5" w:rsidP="00394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732117250"/>
                <w:placeholder>
                  <w:docPart w:val="17A87DABA64145F7ACBDA5D9819DE647"/>
                </w:placeholder>
                <w:text/>
              </w:sdtPr>
              <w:sdtContent/>
            </w:sdt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لا</w:t>
            </w:r>
          </w:p>
        </w:tc>
        <w:tc>
          <w:tcPr>
            <w:tcW w:w="3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91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859106863"/>
                <w:placeholder>
                  <w:docPart w:val="A925C32F5C9B4C798BBFAF7CECBD1B10"/>
                </w:placeholder>
                <w:text/>
              </w:sdtPr>
              <w:sdtContent/>
            </w:sdt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نعم</w:t>
            </w: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99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محطة متنقلة</w:t>
            </w:r>
          </w:p>
        </w:tc>
        <w:tc>
          <w:tcPr>
            <w:tcW w:w="359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47D5" w:rsidRPr="0069494A" w:rsidTr="009B47D5">
        <w:trPr>
          <w:gridAfter w:val="1"/>
          <w:wAfter w:w="323" w:type="dxa"/>
          <w:trHeight w:val="255"/>
        </w:trPr>
        <w:tc>
          <w:tcPr>
            <w:tcW w:w="20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54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Before w:val="1"/>
          <w:gridAfter w:val="13"/>
          <w:wBefore w:w="93" w:type="dxa"/>
          <w:wAfter w:w="2075" w:type="dxa"/>
          <w:trHeight w:val="255"/>
        </w:trPr>
        <w:tc>
          <w:tcPr>
            <w:tcW w:w="4993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</w:rPr>
              <w:t>Radius of operation (km) for transportable station:</w:t>
            </w:r>
          </w:p>
        </w:tc>
        <w:sdt>
          <w:sdtPr>
            <w:rPr>
              <w:rStyle w:val="a3"/>
            </w:rPr>
            <w:id w:val="1869568992"/>
            <w:placeholder>
              <w:docPart w:val="B40A3A88604648EEBCA3F4AAF44465D0"/>
            </w:placeholder>
            <w:text/>
          </w:sdtPr>
          <w:sdtContent>
            <w:tc>
              <w:tcPr>
                <w:tcW w:w="2402" w:type="dxa"/>
                <w:gridSpan w:val="3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394E0D">
                <w:pPr>
                  <w:spacing w:after="0" w:line="240" w:lineRule="auto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94E0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913" w:type="dxa"/>
            <w:gridSpan w:val="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sz w:val="20"/>
                <w:szCs w:val="20"/>
                <w:rtl/>
              </w:rPr>
              <w:t>نصف قطر منطقة التشغيل للمحطة المتنقلة (كم)</w:t>
            </w:r>
          </w:p>
        </w:tc>
        <w:tc>
          <w:tcPr>
            <w:tcW w:w="3457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Before w:val="1"/>
          <w:gridAfter w:val="1"/>
          <w:wBefore w:w="93" w:type="dxa"/>
          <w:wAfter w:w="323" w:type="dxa"/>
          <w:trHeight w:val="255"/>
        </w:trPr>
        <w:tc>
          <w:tcPr>
            <w:tcW w:w="20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6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Before w:val="1"/>
          <w:gridAfter w:val="1"/>
          <w:wBefore w:w="93" w:type="dxa"/>
          <w:wAfter w:w="323" w:type="dxa"/>
          <w:trHeight w:val="285"/>
        </w:trPr>
        <w:tc>
          <w:tcPr>
            <w:tcW w:w="258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 Details</w:t>
            </w: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7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04" w:type="dxa"/>
            <w:gridSpan w:val="5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7E5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Arial" w:eastAsia="Times New Roman" w:hAnsi="Arial" w:cs="Arial"/>
                <w:color w:val="000000"/>
              </w:rPr>
              <w:t>  </w:t>
            </w: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بيانات التردد </w:t>
            </w: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69494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36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Before w:val="1"/>
          <w:gridAfter w:val="1"/>
          <w:wBefore w:w="93" w:type="dxa"/>
          <w:wAfter w:w="323" w:type="dxa"/>
          <w:trHeight w:val="255"/>
        </w:trPr>
        <w:tc>
          <w:tcPr>
            <w:tcW w:w="20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0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6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Before w:val="1"/>
          <w:gridAfter w:val="25"/>
          <w:wBefore w:w="93" w:type="dxa"/>
          <w:wAfter w:w="3985" w:type="dxa"/>
          <w:trHeight w:val="255"/>
        </w:trPr>
        <w:tc>
          <w:tcPr>
            <w:tcW w:w="258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Frequency band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571496371"/>
            <w:placeholder>
              <w:docPart w:val="8A150125285743DABA71045CFC78B835"/>
            </w:placeholder>
            <w:showingPlcHdr/>
            <w:text/>
          </w:sdtPr>
          <w:sdtContent>
            <w:tc>
              <w:tcPr>
                <w:tcW w:w="5586" w:type="dxa"/>
                <w:gridSpan w:val="8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394E0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471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نطاق الترددات</w:t>
            </w:r>
          </w:p>
        </w:tc>
        <w:tc>
          <w:tcPr>
            <w:tcW w:w="5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2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4"/>
          <w:wAfter w:w="41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7E5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Channel No.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174794252"/>
            <w:placeholder>
              <w:docPart w:val="02135C740AEA40B5A7185CC1C0519BF9"/>
            </w:placeholder>
            <w:showingPlcHdr/>
            <w:text/>
          </w:sdtPr>
          <w:sdtContent>
            <w:tc>
              <w:tcPr>
                <w:tcW w:w="4031" w:type="dxa"/>
                <w:gridSpan w:val="6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394E0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34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7E5D1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عدد القنوات</w:t>
            </w:r>
          </w:p>
        </w:tc>
        <w:tc>
          <w:tcPr>
            <w:tcW w:w="6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29"/>
          <w:wAfter w:w="4459" w:type="dxa"/>
          <w:trHeight w:val="255"/>
        </w:trPr>
        <w:tc>
          <w:tcPr>
            <w:tcW w:w="394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transmitting frequency/frequencies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240371003"/>
            <w:placeholder>
              <w:docPart w:val="D2187A567E5C47F388EE5BA8602BD826"/>
            </w:placeholder>
            <w:showingPlcHdr/>
            <w:text/>
          </w:sdtPr>
          <w:sdtContent>
            <w:tc>
              <w:tcPr>
                <w:tcW w:w="4930" w:type="dxa"/>
                <w:gridSpan w:val="8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4184" w:rsidRPr="0069494A" w:rsidRDefault="00394E0D" w:rsidP="00394E0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46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تردد / ترددات الإرسال  المطلوب</w:t>
            </w:r>
          </w:p>
        </w:tc>
        <w:tc>
          <w:tcPr>
            <w:tcW w:w="27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7"/>
          <w:wAfter w:w="4143" w:type="dxa"/>
          <w:trHeight w:val="255"/>
        </w:trPr>
        <w:tc>
          <w:tcPr>
            <w:tcW w:w="394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receiving frequency/frequencies</w:t>
            </w: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484781615"/>
            <w:placeholder>
              <w:docPart w:val="D6ABBA229F3F4E9193DACC9654E55FD5"/>
            </w:placeholder>
            <w:showingPlcHdr/>
            <w:text/>
          </w:sdtPr>
          <w:sdtContent>
            <w:tc>
              <w:tcPr>
                <w:tcW w:w="3871" w:type="dxa"/>
                <w:gridSpan w:val="6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394E0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6" w:type="dxa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تردد / ترددات الإستقبال   المطلوب</w:t>
            </w:r>
          </w:p>
        </w:tc>
        <w:tc>
          <w:tcPr>
            <w:tcW w:w="2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84" w:rsidRPr="0069494A" w:rsidTr="003079AE">
        <w:trPr>
          <w:gridAfter w:val="17"/>
          <w:wAfter w:w="3048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1"/>
          <w:wAfter w:w="4692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Bandwidth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971445434"/>
            <w:placeholder>
              <w:docPart w:val="B0D7480F2AD443B6BA639EACF732B186"/>
            </w:placeholder>
            <w:showingPlcHdr/>
            <w:text/>
          </w:sdtPr>
          <w:sdtContent>
            <w:tc>
              <w:tcPr>
                <w:tcW w:w="5739" w:type="dxa"/>
                <w:gridSpan w:val="10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69494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7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عرض النطاق</w:t>
            </w:r>
          </w:p>
        </w:tc>
        <w:tc>
          <w:tcPr>
            <w:tcW w:w="829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84" w:rsidRPr="0069494A" w:rsidRDefault="00304184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9"/>
          <w:wAfter w:w="4459" w:type="dxa"/>
          <w:trHeight w:val="255"/>
        </w:trPr>
        <w:tc>
          <w:tcPr>
            <w:tcW w:w="394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Desired Coverage  (Radius of service in Km)</w:t>
            </w:r>
          </w:p>
        </w:tc>
        <w:tc>
          <w:tcPr>
            <w:tcW w:w="4023" w:type="dxa"/>
            <w:gridSpan w:val="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EA70F5" w:rsidP="00394E0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984509956"/>
                <w:placeholder>
                  <w:docPart w:val="77293F618FB24E9BA0606ACFC73D1087"/>
                </w:placeholder>
                <w:showingPlcHdr/>
                <w:text/>
              </w:sdtPr>
              <w:sdtContent>
                <w:r w:rsidR="00394E0D" w:rsidRPr="00804DEC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453" w:type="dxa"/>
            <w:gridSpan w:val="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94E0D" w:rsidRPr="0069494A" w:rsidRDefault="00394E0D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منطقة التغطية المطلوبة ( نصف القطر بالكيلومتر)             </w:t>
            </w:r>
          </w:p>
        </w:tc>
        <w:tc>
          <w:tcPr>
            <w:tcW w:w="27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9"/>
          <w:wAfter w:w="1709" w:type="dxa"/>
          <w:trHeight w:val="28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Antenna Details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6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7E5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بيانات الهوائي</w:t>
            </w:r>
          </w:p>
        </w:tc>
        <w:tc>
          <w:tcPr>
            <w:tcW w:w="3801" w:type="dxa"/>
            <w:gridSpan w:val="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0"/>
          <w:wAfter w:w="3411" w:type="dxa"/>
          <w:trHeight w:val="255"/>
        </w:trPr>
        <w:tc>
          <w:tcPr>
            <w:tcW w:w="260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Manufacturer and model: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541505548"/>
            <w:placeholder>
              <w:docPart w:val="53B719CD09684D9D8420BE75A3EDA78F"/>
            </w:placeholder>
            <w:showingPlcHdr/>
            <w:text/>
          </w:sdtPr>
          <w:sdtContent>
            <w:tc>
              <w:tcPr>
                <w:tcW w:w="6438" w:type="dxa"/>
                <w:gridSpan w:val="10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94E0D" w:rsidP="00394E0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83" w:type="dxa"/>
            <w:gridSpan w:val="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>اسم المصنع و الطراز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99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"/>
          <w:wAfter w:w="33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rtl/>
              </w:rPr>
              <w:t>ءؤشءيضصيس</w:t>
            </w: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991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35"/>
          <w:wAfter w:w="5185" w:type="dxa"/>
          <w:trHeight w:val="255"/>
        </w:trPr>
        <w:tc>
          <w:tcPr>
            <w:tcW w:w="10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Gain </w:t>
            </w:r>
            <w:r w:rsidRPr="0069494A">
              <w:rPr>
                <w:rFonts w:ascii="Times New Roman" w:eastAsia="Times New Roman" w:hAnsi="Times New Roman" w:cs="Times New Roman"/>
                <w:sz w:val="18"/>
                <w:szCs w:val="18"/>
              </w:rPr>
              <w:t>(dBi)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1578254770"/>
            <w:placeholder>
              <w:docPart w:val="68A6B70F59FA4783BBD0B7CD30E02447"/>
            </w:placeholder>
            <w:showingPlcHdr/>
            <w:text/>
          </w:sdtPr>
          <w:sdtContent>
            <w:tc>
              <w:tcPr>
                <w:tcW w:w="2849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69494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6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الكسب </w:t>
            </w:r>
          </w:p>
        </w:tc>
        <w:tc>
          <w:tcPr>
            <w:tcW w:w="2618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7E5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Antenna Bandwidth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70667341"/>
            <w:placeholder>
              <w:docPart w:val="663E9B51C9994ECE9C5AC2B7BF8E715D"/>
            </w:placeholder>
            <w:showingPlcHdr/>
            <w:text/>
          </w:sdtPr>
          <w:sdtContent>
            <w:tc>
              <w:tcPr>
                <w:tcW w:w="2451" w:type="dxa"/>
                <w:gridSpan w:val="4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69494A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846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المدى الترددي للهوائي </w:t>
            </w:r>
          </w:p>
        </w:tc>
        <w:tc>
          <w:tcPr>
            <w:tcW w:w="2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"/>
          <w:wAfter w:w="33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91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22"/>
          <w:wAfter w:w="3667" w:type="dxa"/>
          <w:trHeight w:val="255"/>
        </w:trPr>
        <w:tc>
          <w:tcPr>
            <w:tcW w:w="15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Elevation Angle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92859200"/>
            <w:placeholder>
              <w:docPart w:val="55D886DC6E3342F5A62E047AAA2496CA"/>
            </w:placeholder>
            <w:text/>
          </w:sdtPr>
          <w:sdtContent>
            <w:tc>
              <w:tcPr>
                <w:tcW w:w="1054" w:type="dxa"/>
                <w:gridSpan w:val="1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243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494A"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  <w:t>زاوية ميل الهوائي عن الأفق</w:t>
            </w:r>
          </w:p>
        </w:tc>
        <w:tc>
          <w:tcPr>
            <w:tcW w:w="14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Azimuth Angle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76913595"/>
            <w:placeholder>
              <w:docPart w:val="EB9F0F5F51C2497BAE29810819E5247B"/>
            </w:placeholder>
            <w:showingPlcHdr/>
            <w:text/>
          </w:sdtPr>
          <w:sdtContent>
            <w:tc>
              <w:tcPr>
                <w:tcW w:w="2895" w:type="dxa"/>
                <w:gridSpan w:val="5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 w:rsidR="003079AE" w:rsidRPr="0069494A" w:rsidRDefault="003079AE" w:rsidP="006949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104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7E5D1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زاوية ميل الهوائي عن الشمال </w:t>
            </w:r>
          </w:p>
        </w:tc>
        <w:tc>
          <w:tcPr>
            <w:tcW w:w="177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29"/>
          <w:wAfter w:w="4459" w:type="dxa"/>
          <w:trHeight w:val="255"/>
        </w:trPr>
        <w:tc>
          <w:tcPr>
            <w:tcW w:w="1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Antenna Hight </w:t>
            </w:r>
          </w:p>
        </w:tc>
        <w:tc>
          <w:tcPr>
            <w:tcW w:w="198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EA70F5" w:rsidP="0030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770522484"/>
                <w:placeholder>
                  <w:docPart w:val="C70DB6241149421F878719598D10F455"/>
                </w:placeholder>
                <w:text/>
              </w:sdtPr>
              <w:sdtContent/>
            </w:sdt>
          </w:p>
        </w:tc>
        <w:tc>
          <w:tcPr>
            <w:tcW w:w="114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7E5D1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ارتفاع الهوائي</w:t>
            </w:r>
          </w:p>
        </w:tc>
        <w:tc>
          <w:tcPr>
            <w:tcW w:w="2189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Expected Power (Watt)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rtl/>
            </w:rPr>
            <w:id w:val="1849668744"/>
            <w:placeholder>
              <w:docPart w:val="FD65A9891F0C4D4A8918B2045A5F1223"/>
            </w:placeholder>
            <w:showingPlcHdr/>
            <w:text/>
          </w:sdtPr>
          <w:sdtContent>
            <w:tc>
              <w:tcPr>
                <w:tcW w:w="2622" w:type="dxa"/>
                <w:gridSpan w:val="5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bidi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033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79AE" w:rsidRPr="0069494A" w:rsidRDefault="003079AE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اقصى قدرة متوقعة للاشعاع </w:t>
            </w:r>
          </w:p>
        </w:tc>
        <w:tc>
          <w:tcPr>
            <w:tcW w:w="27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"/>
          <w:wAfter w:w="40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1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9"/>
          <w:wAfter w:w="1709" w:type="dxa"/>
          <w:trHeight w:val="285"/>
        </w:trPr>
        <w:tc>
          <w:tcPr>
            <w:tcW w:w="260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Apparatus  Details</w:t>
            </w: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6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394E0D" w:rsidRPr="0069494A" w:rsidRDefault="00394E0D" w:rsidP="007E5D1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بيانات الجهاز</w:t>
            </w:r>
          </w:p>
        </w:tc>
        <w:tc>
          <w:tcPr>
            <w:tcW w:w="3801" w:type="dxa"/>
            <w:gridSpan w:val="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"/>
          <w:wAfter w:w="40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921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5"/>
          <w:wAfter w:w="5185" w:type="dxa"/>
          <w:trHeight w:val="255"/>
        </w:trPr>
        <w:tc>
          <w:tcPr>
            <w:tcW w:w="363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Manufacturer and model of Transmitter: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256796521"/>
            <w:placeholder>
              <w:docPart w:val="269E4326EB1A4230994638BD75EC7E46"/>
            </w:placeholder>
            <w:showingPlcHdr/>
            <w:text/>
          </w:sdtPr>
          <w:sdtContent>
            <w:tc>
              <w:tcPr>
                <w:tcW w:w="5401" w:type="dxa"/>
                <w:gridSpan w:val="9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079AE" w:rsidP="0069494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454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>اسم المصنع و الطراز للمرسل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"/>
          <w:wAfter w:w="40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21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5"/>
          <w:wAfter w:w="5185" w:type="dxa"/>
          <w:trHeight w:val="255"/>
        </w:trPr>
        <w:tc>
          <w:tcPr>
            <w:tcW w:w="363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Manufacturer and model of Receiver :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676869361"/>
            <w:placeholder>
              <w:docPart w:val="BC27E353214344A1A33721FD56CDF242"/>
            </w:placeholder>
            <w:showingPlcHdr/>
            <w:text/>
          </w:sdtPr>
          <w:sdtContent>
            <w:tc>
              <w:tcPr>
                <w:tcW w:w="5401" w:type="dxa"/>
                <w:gridSpan w:val="9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94E0D" w:rsidRPr="0069494A" w:rsidRDefault="003079AE" w:rsidP="0069494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454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>اسم المصنع و الطرازللمستقبل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3"/>
          <w:wAfter w:w="401" w:type="dxa"/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21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24"/>
          <w:wAfter w:w="3947" w:type="dxa"/>
          <w:trHeight w:val="255"/>
        </w:trPr>
        <w:tc>
          <w:tcPr>
            <w:tcW w:w="17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Transmitter Power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246318972"/>
            <w:placeholder>
              <w:docPart w:val="B1928B89DEB44C99ACAB80148C0B2ABA"/>
            </w:placeholder>
            <w:text/>
          </w:sdtPr>
          <w:sdtContent>
            <w:tc>
              <w:tcPr>
                <w:tcW w:w="1911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tc>
          </w:sdtContent>
        </w:sdt>
        <w:tc>
          <w:tcPr>
            <w:tcW w:w="139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طاقة بث المرسل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Type Approval No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650261083"/>
            <w:placeholder>
              <w:docPart w:val="FCC44E1C341149B0B18FCFCE437F74A9"/>
            </w:placeholder>
            <w:text/>
          </w:sdtPr>
          <w:sdtContent>
            <w:tc>
              <w:tcPr>
                <w:tcW w:w="2082" w:type="dxa"/>
                <w:gridSpan w:val="4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tc>
          </w:sdtContent>
        </w:sdt>
        <w:tc>
          <w:tcPr>
            <w:tcW w:w="195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الموافقة النوعية للجهاز</w:t>
            </w:r>
          </w:p>
        </w:tc>
        <w:tc>
          <w:tcPr>
            <w:tcW w:w="28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21"/>
          <w:wAfter w:w="3460" w:type="dxa"/>
          <w:trHeight w:val="255"/>
        </w:trPr>
        <w:tc>
          <w:tcPr>
            <w:tcW w:w="3295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Please attach the apparatus data sheet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856571064"/>
            <w:placeholder>
              <w:docPart w:val="0216AB0F028241508E88556B5DA3AFB8"/>
            </w:placeholder>
            <w:showingPlcHdr/>
            <w:text/>
          </w:sdtPr>
          <w:sdtContent>
            <w:tc>
              <w:tcPr>
                <w:tcW w:w="4747" w:type="dxa"/>
                <w:gridSpan w:val="7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406" w:type="dxa"/>
            <w:gridSpan w:val="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يرجى إلحاق كتيب البيانات الفنية المرفق بالجهاز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255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300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Decleration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1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إقرار</w:t>
            </w: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7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E0D" w:rsidRPr="0069494A" w:rsidTr="003079AE">
        <w:trPr>
          <w:gridAfter w:val="28"/>
          <w:wAfter w:w="4208" w:type="dxa"/>
          <w:trHeight w:val="285"/>
        </w:trPr>
        <w:tc>
          <w:tcPr>
            <w:tcW w:w="11674" w:type="dxa"/>
            <w:gridSpan w:val="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rtl/>
              </w:rPr>
              <w:t xml:space="preserve">  اقر أنا الموقع أدناه بأن جميع البيانات المذكورة في هذا الطلب صحيحة وأتعهد بعدم مخالفة الغرض الذي من أجله تقدمت بهذا الطلب.</w:t>
            </w:r>
          </w:p>
        </w:tc>
        <w:tc>
          <w:tcPr>
            <w:tcW w:w="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trHeight w:val="300"/>
        </w:trPr>
        <w:tc>
          <w:tcPr>
            <w:tcW w:w="20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1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0D" w:rsidRPr="0069494A" w:rsidRDefault="00394E0D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BC4D09">
        <w:trPr>
          <w:gridAfter w:val="5"/>
          <w:wAfter w:w="536" w:type="dxa"/>
          <w:trHeight w:val="300"/>
        </w:trPr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803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Signature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753285784"/>
            <w:placeholder>
              <w:docPart w:val="05A5A2DAE2F74BAAA454C23670239C17"/>
            </w:placeholder>
            <w:showingPlcHdr/>
            <w:text/>
          </w:sdtPr>
          <w:sdtContent>
            <w:tc>
              <w:tcPr>
                <w:tcW w:w="4167" w:type="dxa"/>
                <w:gridSpan w:val="6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4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079A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rtl/>
              </w:rPr>
              <w:t>التوقيع</w:t>
            </w:r>
          </w:p>
        </w:tc>
        <w:tc>
          <w:tcPr>
            <w:tcW w:w="10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1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5"/>
          <w:wAfter w:w="536" w:type="dxa"/>
          <w:trHeight w:val="300"/>
        </w:trPr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1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1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40667">
        <w:trPr>
          <w:gridAfter w:val="5"/>
          <w:wAfter w:w="536" w:type="dxa"/>
          <w:trHeight w:val="300"/>
        </w:trPr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803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</w:rPr>
              <w:t>stamp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1138796680"/>
            <w:placeholder>
              <w:docPart w:val="2B977CD4168A45E5BD0FEBBB5B94F3C2"/>
            </w:placeholder>
            <w:showingPlcHdr/>
            <w:text/>
          </w:sdtPr>
          <w:sdtContent>
            <w:tc>
              <w:tcPr>
                <w:tcW w:w="4167" w:type="dxa"/>
                <w:gridSpan w:val="6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3079AE" w:rsidP="003079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804DEC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4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079A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494A">
              <w:rPr>
                <w:rFonts w:ascii="Times New Roman" w:eastAsia="Times New Roman" w:hAnsi="Times New Roman" w:cs="Times New Roman"/>
                <w:color w:val="000000"/>
                <w:rtl/>
              </w:rPr>
              <w:t>الختم</w:t>
            </w:r>
          </w:p>
        </w:tc>
        <w:tc>
          <w:tcPr>
            <w:tcW w:w="10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1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3079AE">
        <w:trPr>
          <w:gridAfter w:val="5"/>
          <w:wAfter w:w="536" w:type="dxa"/>
          <w:trHeight w:val="255"/>
        </w:trPr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3F562D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1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9AE" w:rsidRPr="0069494A" w:rsidTr="006C7F71">
        <w:trPr>
          <w:gridAfter w:val="6"/>
          <w:wAfter w:w="806" w:type="dxa"/>
          <w:trHeight w:val="255"/>
        </w:trPr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803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-821510015"/>
            <w:placeholder>
              <w:docPart w:val="E0DB56C8CEDF439BB7D33440A15A483F"/>
            </w:placeholder>
            <w:showingPlcHdr/>
            <w:date w:fullDate="2013-05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871" w:type="dxa"/>
                <w:gridSpan w:val="6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3079AE" w:rsidRPr="0069494A" w:rsidRDefault="00D167A1" w:rsidP="00D167A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804DEC">
                  <w:rPr>
                    <w:rStyle w:val="a3"/>
                  </w:rPr>
                  <w:t>Click here to enter a date.</w:t>
                </w:r>
              </w:p>
            </w:tc>
          </w:sdtContent>
        </w:sdt>
        <w:tc>
          <w:tcPr>
            <w:tcW w:w="4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8811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079A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494A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التاريخ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3079A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79AE" w:rsidRPr="0069494A" w:rsidRDefault="003079AE" w:rsidP="003F56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1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9AE" w:rsidRPr="0069494A" w:rsidRDefault="003079AE" w:rsidP="0069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7381A" w:rsidRDefault="0017381A" w:rsidP="00803621"/>
    <w:sectPr w:rsidR="0017381A" w:rsidSect="006949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54F" w:rsidRDefault="006A454F" w:rsidP="00F77CD1">
      <w:pPr>
        <w:spacing w:after="0" w:line="240" w:lineRule="auto"/>
      </w:pPr>
      <w:r>
        <w:separator/>
      </w:r>
    </w:p>
  </w:endnote>
  <w:endnote w:type="continuationSeparator" w:id="0">
    <w:p w:rsidR="006A454F" w:rsidRDefault="006A454F" w:rsidP="00F7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1" w:rsidRDefault="00F77CD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451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77CD1" w:rsidRDefault="00F77CD1" w:rsidP="00F77CD1">
            <w:pPr>
              <w:pStyle w:val="a7"/>
              <w:jc w:val="center"/>
            </w:pPr>
            <w:r>
              <w:t xml:space="preserve">Page </w:t>
            </w:r>
            <w:r w:rsidR="00EA70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A70F5">
              <w:rPr>
                <w:b/>
                <w:sz w:val="24"/>
                <w:szCs w:val="24"/>
              </w:rPr>
              <w:fldChar w:fldCharType="separate"/>
            </w:r>
            <w:r w:rsidR="00624D55">
              <w:rPr>
                <w:b/>
                <w:noProof/>
              </w:rPr>
              <w:t>3</w:t>
            </w:r>
            <w:r w:rsidR="00EA70F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A70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A70F5">
              <w:rPr>
                <w:b/>
                <w:sz w:val="24"/>
                <w:szCs w:val="24"/>
              </w:rPr>
              <w:fldChar w:fldCharType="separate"/>
            </w:r>
            <w:r w:rsidR="00624D55">
              <w:rPr>
                <w:b/>
                <w:noProof/>
              </w:rPr>
              <w:t>3</w:t>
            </w:r>
            <w:r w:rsidR="00EA70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77CD1" w:rsidRDefault="00F77CD1" w:rsidP="00F77CD1">
    <w:pPr>
      <w:pStyle w:val="a7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1" w:rsidRDefault="00F77CD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54F" w:rsidRDefault="006A454F" w:rsidP="00F77CD1">
      <w:pPr>
        <w:spacing w:after="0" w:line="240" w:lineRule="auto"/>
      </w:pPr>
      <w:r>
        <w:separator/>
      </w:r>
    </w:p>
  </w:footnote>
  <w:footnote w:type="continuationSeparator" w:id="0">
    <w:p w:rsidR="006A454F" w:rsidRDefault="006A454F" w:rsidP="00F7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1" w:rsidRDefault="00F77CD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1" w:rsidRDefault="00F77CD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1" w:rsidRDefault="00F77CD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forms" w:enforcement="1" w:cryptProviderType="rsaFull" w:cryptAlgorithmClass="hash" w:cryptAlgorithmType="typeAny" w:cryptAlgorithmSid="4" w:cryptSpinCount="50000" w:hash="g+CSlupGycH7VczqgQTGCyYOjeM=" w:salt="+meArVsmsb43b9XoBm5x4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5551"/>
    <w:rsid w:val="00041C67"/>
    <w:rsid w:val="00065551"/>
    <w:rsid w:val="00144EF2"/>
    <w:rsid w:val="0017381A"/>
    <w:rsid w:val="001B19E2"/>
    <w:rsid w:val="001E1062"/>
    <w:rsid w:val="002835A6"/>
    <w:rsid w:val="00304184"/>
    <w:rsid w:val="003079AE"/>
    <w:rsid w:val="00394E0D"/>
    <w:rsid w:val="003F562D"/>
    <w:rsid w:val="00624D55"/>
    <w:rsid w:val="0069494A"/>
    <w:rsid w:val="006A454F"/>
    <w:rsid w:val="007471BD"/>
    <w:rsid w:val="007E5D12"/>
    <w:rsid w:val="00803621"/>
    <w:rsid w:val="00824C6A"/>
    <w:rsid w:val="00962615"/>
    <w:rsid w:val="009B47D5"/>
    <w:rsid w:val="009E13E7"/>
    <w:rsid w:val="00A33D04"/>
    <w:rsid w:val="00A50AC8"/>
    <w:rsid w:val="00B3345B"/>
    <w:rsid w:val="00BD2EA1"/>
    <w:rsid w:val="00C76CD1"/>
    <w:rsid w:val="00D167A1"/>
    <w:rsid w:val="00D274F7"/>
    <w:rsid w:val="00D5020E"/>
    <w:rsid w:val="00D72B0E"/>
    <w:rsid w:val="00E65EDA"/>
    <w:rsid w:val="00EA70F5"/>
    <w:rsid w:val="00EF7F5A"/>
    <w:rsid w:val="00F77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D0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33D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94E0D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F7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F77CD1"/>
  </w:style>
  <w:style w:type="paragraph" w:styleId="a7">
    <w:name w:val="footer"/>
    <w:basedOn w:val="a"/>
    <w:link w:val="Char1"/>
    <w:uiPriority w:val="99"/>
    <w:unhideWhenUsed/>
    <w:rsid w:val="00F7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F77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D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Dot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EA5B17CF234C34A4D4292D40CB7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ACEE0-CDBD-4446-B9F7-7F39252657E5}"/>
      </w:docPartPr>
      <w:docPartBody>
        <w:p w:rsidR="000F1432" w:rsidRDefault="007D6CBE">
          <w:pPr>
            <w:pStyle w:val="18EA5B17CF234C34A4D4292D40CB7F21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4000F6AB30B94AC59759933083FDC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27D5A-A911-4E6E-B010-476E0092F302}"/>
      </w:docPartPr>
      <w:docPartBody>
        <w:p w:rsidR="000F1432" w:rsidRDefault="007D6CBE">
          <w:pPr>
            <w:pStyle w:val="4000F6AB30B94AC59759933083FDC58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894A74353A74D369B67AE32C02D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1CF0E-6330-4133-AC7C-C0CB8F664EAE}"/>
      </w:docPartPr>
      <w:docPartBody>
        <w:p w:rsidR="000F1432" w:rsidRDefault="007D6CBE">
          <w:pPr>
            <w:pStyle w:val="0894A74353A74D369B67AE32C02DECA8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F565ABFCC4674E44A268130C30555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F55E6-45AA-4CC5-A39F-5645361D5EFF}"/>
      </w:docPartPr>
      <w:docPartBody>
        <w:p w:rsidR="000F1432" w:rsidRDefault="007D6CBE">
          <w:pPr>
            <w:pStyle w:val="F565ABFCC4674E44A268130C3055517E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495073B78260457DADA0C2685602F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CA712-5951-427B-A738-010620254CDD}"/>
      </w:docPartPr>
      <w:docPartBody>
        <w:p w:rsidR="000F1432" w:rsidRDefault="007D6CBE">
          <w:pPr>
            <w:pStyle w:val="495073B78260457DADA0C2685602F384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737CAE9CB0B4435185E002C42D1F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F347E-B3E7-454A-9101-31718DE1DF5A}"/>
      </w:docPartPr>
      <w:docPartBody>
        <w:p w:rsidR="000F1432" w:rsidRDefault="007D6CBE">
          <w:pPr>
            <w:pStyle w:val="737CAE9CB0B4435185E002C42D1FDE34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4BC2DB55AC2746AE948AA63906D3D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A8C01-D670-4861-8ABF-788A1992C621}"/>
      </w:docPartPr>
      <w:docPartBody>
        <w:p w:rsidR="000F1432" w:rsidRDefault="007D6CBE">
          <w:pPr>
            <w:pStyle w:val="4BC2DB55AC2746AE948AA63906D3D832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C872246E98D41CBA7DFEAF92D26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DA67-EC54-45F3-BC0F-74201CC99657}"/>
      </w:docPartPr>
      <w:docPartBody>
        <w:p w:rsidR="000F1432" w:rsidRDefault="007D6CBE">
          <w:pPr>
            <w:pStyle w:val="5C872246E98D41CBA7DFEAF92D26CAC0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1DB8702AD0F4E8E88360D99B49E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20710-9FD5-4AB8-838C-90BD8E5B0BEA}"/>
      </w:docPartPr>
      <w:docPartBody>
        <w:p w:rsidR="000F1432" w:rsidRDefault="007D6CBE">
          <w:pPr>
            <w:pStyle w:val="21DB8702AD0F4E8E88360D99B49E56E4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5FB0D25F7574EB19509EF14D843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06C9-F593-49FF-8416-6C743A66EFAF}"/>
      </w:docPartPr>
      <w:docPartBody>
        <w:p w:rsidR="000F1432" w:rsidRDefault="007D6CBE">
          <w:pPr>
            <w:pStyle w:val="25FB0D25F7574EB19509EF14D8433EAB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7A64B4AC26C544058A01B91ABED6C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F8367-2D05-4C0D-A159-35CF28E42145}"/>
      </w:docPartPr>
      <w:docPartBody>
        <w:p w:rsidR="000F1432" w:rsidRDefault="007D6CBE">
          <w:pPr>
            <w:pStyle w:val="7A64B4AC26C544058A01B91ABED6C166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A89A56348353474CB11DC31FF268C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7E9CB-5F06-448F-AE91-F372D5014C6F}"/>
      </w:docPartPr>
      <w:docPartBody>
        <w:p w:rsidR="000F1432" w:rsidRDefault="007D6CBE">
          <w:pPr>
            <w:pStyle w:val="A89A56348353474CB11DC31FF268C421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4B5AB6D8E464C44BE9745BF0053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1158-2C70-4ED8-B217-9CBEA6BC5325}"/>
      </w:docPartPr>
      <w:docPartBody>
        <w:p w:rsidR="000F1432" w:rsidRDefault="007D6CBE">
          <w:pPr>
            <w:pStyle w:val="54B5AB6D8E464C44BE9745BF00533E63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66045C0B0DA84B0E852CC3DF2747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01D2-7F40-40FD-83C1-885FC04EC2B5}"/>
      </w:docPartPr>
      <w:docPartBody>
        <w:p w:rsidR="000F1432" w:rsidRDefault="007D6CBE">
          <w:pPr>
            <w:pStyle w:val="66045C0B0DA84B0E852CC3DF2747E4C0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6AA5E413EE544D1F8C3E7EF4FC13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EE24-8F0E-4688-B898-DBF9A3BAAE90}"/>
      </w:docPartPr>
      <w:docPartBody>
        <w:p w:rsidR="000F1432" w:rsidRDefault="007D6CBE">
          <w:pPr>
            <w:pStyle w:val="6AA5E413EE544D1F8C3E7EF4FC137CD1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719C5B506937479490ED7C929172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AE73-A468-4959-815B-D24F6FC706F4}"/>
      </w:docPartPr>
      <w:docPartBody>
        <w:p w:rsidR="000F1432" w:rsidRDefault="007D6CBE">
          <w:pPr>
            <w:pStyle w:val="719C5B506937479490ED7C929172DDF8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857428C84574155BF0511276CBE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3BBF0-38D4-4B35-9541-0AD00D6F7852}"/>
      </w:docPartPr>
      <w:docPartBody>
        <w:p w:rsidR="000F1432" w:rsidRDefault="007D6CBE">
          <w:pPr>
            <w:pStyle w:val="2857428C84574155BF0511276CBE8B4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CC8E680450354928B1FD52354CAD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B9C70-3CC7-4CF7-9BDE-05C53510EE20}"/>
      </w:docPartPr>
      <w:docPartBody>
        <w:p w:rsidR="000F1432" w:rsidRDefault="007D6CBE">
          <w:pPr>
            <w:pStyle w:val="CC8E680450354928B1FD52354CADEA17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DE2C2F06D994FFCA36396A44DEFF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4A6C0-23EA-4F24-9848-F7A256342AC8}"/>
      </w:docPartPr>
      <w:docPartBody>
        <w:p w:rsidR="000F1432" w:rsidRDefault="007D6CBE">
          <w:pPr>
            <w:pStyle w:val="0DE2C2F06D994FFCA36396A44DEFF81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DADD6210831B44939690C6120117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F256-DEC4-4744-AF20-E6E2A191926B}"/>
      </w:docPartPr>
      <w:docPartBody>
        <w:p w:rsidR="000F1432" w:rsidRDefault="007D6CBE">
          <w:pPr>
            <w:pStyle w:val="DADD6210831B44939690C6120117B7CC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92E943A79010445D9F82C7CE46948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0F2CD-6225-490B-9F60-15AEBF9A29C7}"/>
      </w:docPartPr>
      <w:docPartBody>
        <w:p w:rsidR="000F1432" w:rsidRDefault="007D6CBE">
          <w:pPr>
            <w:pStyle w:val="92E943A79010445D9F82C7CE46948FE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B5F20DC0FB4346C389F95BB85CF04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11E35-3474-4256-838C-189F4717302C}"/>
      </w:docPartPr>
      <w:docPartBody>
        <w:p w:rsidR="000F1432" w:rsidRDefault="007D6CBE">
          <w:pPr>
            <w:pStyle w:val="B5F20DC0FB4346C389F95BB85CF04FB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12183F75BEBB4758A000AF5D962DD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B7ED8-FB02-458B-9167-3CF42E76E115}"/>
      </w:docPartPr>
      <w:docPartBody>
        <w:p w:rsidR="000F1432" w:rsidRDefault="007D6CBE">
          <w:pPr>
            <w:pStyle w:val="12183F75BEBB4758A000AF5D962DDDDA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FE1995354570432AAEC4B009015B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861C4-C45F-468D-B5CE-52084418910C}"/>
      </w:docPartPr>
      <w:docPartBody>
        <w:p w:rsidR="000F1432" w:rsidRDefault="007D6CBE">
          <w:pPr>
            <w:pStyle w:val="FE1995354570432AAEC4B009015BADA9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649B0BA66044AF8A104F2FF5281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F7222-80B4-4257-A8F9-B5C5F352EC1B}"/>
      </w:docPartPr>
      <w:docPartBody>
        <w:p w:rsidR="000F1432" w:rsidRDefault="007D6CBE">
          <w:pPr>
            <w:pStyle w:val="5649B0BA66044AF8A104F2FF528124F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454AC8C3AA442C18F9A2A6D9859A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68E6A-173C-4A7A-A4E4-A012BA8B25DC}"/>
      </w:docPartPr>
      <w:docPartBody>
        <w:p w:rsidR="000F1432" w:rsidRDefault="007D6CBE">
          <w:pPr>
            <w:pStyle w:val="2454AC8C3AA442C18F9A2A6D9859A5EA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6D2BAE68AB548ADA532E707A2391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7F7F-A7EE-4BFE-A6A4-442A078E2055}"/>
      </w:docPartPr>
      <w:docPartBody>
        <w:p w:rsidR="000F1432" w:rsidRDefault="007D6CBE">
          <w:pPr>
            <w:pStyle w:val="06D2BAE68AB548ADA532E707A2391EC3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8B3E77008D1D4C13BE96EB328CF43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8459-CC91-4304-8298-FC858C882C2F}"/>
      </w:docPartPr>
      <w:docPartBody>
        <w:p w:rsidR="000F1432" w:rsidRDefault="007D6CBE">
          <w:pPr>
            <w:pStyle w:val="8B3E77008D1D4C13BE96EB328CF435EE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4288DD70EC764B23AFE2352F86E95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7115-669E-4B3A-94CE-40C3E340E980}"/>
      </w:docPartPr>
      <w:docPartBody>
        <w:p w:rsidR="000F1432" w:rsidRDefault="007D6CBE">
          <w:pPr>
            <w:pStyle w:val="4288DD70EC764B23AFE2352F86E9582B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90DB8A04E2F54632A3C00DE00AB6B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6C4C-3D7B-420D-9EF8-962A369D3E2C}"/>
      </w:docPartPr>
      <w:docPartBody>
        <w:p w:rsidR="000F1432" w:rsidRDefault="007D6CBE">
          <w:pPr>
            <w:pStyle w:val="90DB8A04E2F54632A3C00DE00AB6B4DE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4C1B563A037A4D73AD0F0B636EC2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B26A-9C3D-4623-A38E-4D5615574859}"/>
      </w:docPartPr>
      <w:docPartBody>
        <w:p w:rsidR="000F1432" w:rsidRDefault="007D6CBE">
          <w:pPr>
            <w:pStyle w:val="4C1B563A037A4D73AD0F0B636EC2C2BB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D53150AB0D4B4DCF87BC8FF2AEDB6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69079-C209-4034-9D07-7AED5AA81AFA}"/>
      </w:docPartPr>
      <w:docPartBody>
        <w:p w:rsidR="000F1432" w:rsidRDefault="007D6CBE">
          <w:pPr>
            <w:pStyle w:val="D53150AB0D4B4DCF87BC8FF2AEDB60F4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FEEE7EC6BF39444BA11298C8E8FE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6DE31-F628-4FE4-9E1F-88BD08D44365}"/>
      </w:docPartPr>
      <w:docPartBody>
        <w:p w:rsidR="000F1432" w:rsidRDefault="007D6CBE">
          <w:pPr>
            <w:pStyle w:val="FEEE7EC6BF39444BA11298C8E8FE10E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8CC6ECE8CC8479491B3166F17410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AFA7-DD62-498E-8065-DA0022E61363}"/>
      </w:docPartPr>
      <w:docPartBody>
        <w:p w:rsidR="000F1432" w:rsidRDefault="007D6CBE">
          <w:pPr>
            <w:pStyle w:val="28CC6ECE8CC8479491B3166F1741076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6804355420024AAD83158136CC7E4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1BAB5-6624-4D36-B77F-67BA6D37CBA3}"/>
      </w:docPartPr>
      <w:docPartBody>
        <w:p w:rsidR="000F1432" w:rsidRDefault="007D6CBE">
          <w:pPr>
            <w:pStyle w:val="6804355420024AAD83158136CC7E4BB0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EE9A2CB08614C39BD2D3BC1A02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F683-A188-44BB-84E4-107620CE44B7}"/>
      </w:docPartPr>
      <w:docPartBody>
        <w:p w:rsidR="000F1432" w:rsidRDefault="007D6CBE">
          <w:pPr>
            <w:pStyle w:val="5EE9A2CB08614C39BD2D3BC1A021DEF2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17A87DABA64145F7ACBDA5D9819DE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95ABF-5979-4706-AEBA-BE4F439EFC44}"/>
      </w:docPartPr>
      <w:docPartBody>
        <w:p w:rsidR="000F1432" w:rsidRDefault="007D6CBE">
          <w:pPr>
            <w:pStyle w:val="17A87DABA64145F7ACBDA5D9819DE647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A925C32F5C9B4C798BBFAF7CECBD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528E-78A3-4D21-8653-E4D5625DA515}"/>
      </w:docPartPr>
      <w:docPartBody>
        <w:p w:rsidR="000F1432" w:rsidRDefault="007D6CBE">
          <w:pPr>
            <w:pStyle w:val="A925C32F5C9B4C798BBFAF7CECBD1B10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B40A3A88604648EEBCA3F4AAF4446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5663-B5AB-478D-BDE7-5B6E286D538C}"/>
      </w:docPartPr>
      <w:docPartBody>
        <w:p w:rsidR="000F1432" w:rsidRDefault="007D6CBE">
          <w:pPr>
            <w:pStyle w:val="B40A3A88604648EEBCA3F4AAF44465D0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8A150125285743DABA71045CFC78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ADE1F-3C7A-4092-8167-FB35C3D0E599}"/>
      </w:docPartPr>
      <w:docPartBody>
        <w:p w:rsidR="000F1432" w:rsidRDefault="007D6CBE">
          <w:pPr>
            <w:pStyle w:val="8A150125285743DABA71045CFC78B83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2135C740AEA40B5A7185CC1C051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26E1-91F9-4923-A3F1-F146ACF47A8B}"/>
      </w:docPartPr>
      <w:docPartBody>
        <w:p w:rsidR="000F1432" w:rsidRDefault="007D6CBE">
          <w:pPr>
            <w:pStyle w:val="02135C740AEA40B5A7185CC1C0519BF9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D2187A567E5C47F388EE5BA8602B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621E-C7DC-4CDF-A23E-5EFA846BBF71}"/>
      </w:docPartPr>
      <w:docPartBody>
        <w:p w:rsidR="000F1432" w:rsidRDefault="007D6CBE">
          <w:pPr>
            <w:pStyle w:val="D2187A567E5C47F388EE5BA8602BD826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D6ABBA229F3F4E9193DACC9654E5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552A6-D95D-466D-8BF9-5CE299B9F4A4}"/>
      </w:docPartPr>
      <w:docPartBody>
        <w:p w:rsidR="000F1432" w:rsidRDefault="007D6CBE">
          <w:pPr>
            <w:pStyle w:val="D6ABBA229F3F4E9193DACC9654E55FD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B0D7480F2AD443B6BA639EACF732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0DB1-6691-4CED-B8BE-86A2F314D4F6}"/>
      </w:docPartPr>
      <w:docPartBody>
        <w:p w:rsidR="000F1432" w:rsidRDefault="007D6CBE">
          <w:pPr>
            <w:pStyle w:val="B0D7480F2AD443B6BA639EACF732B186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77293F618FB24E9BA0606ACFC73D1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8615F-66EE-4D8F-AEDF-81A3D4D4F426}"/>
      </w:docPartPr>
      <w:docPartBody>
        <w:p w:rsidR="000F1432" w:rsidRDefault="007D6CBE">
          <w:pPr>
            <w:pStyle w:val="77293F618FB24E9BA0606ACFC73D1087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3B719CD09684D9D8420BE75A3ED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ECB5-82B4-4B2A-8506-D7E75BA559C2}"/>
      </w:docPartPr>
      <w:docPartBody>
        <w:p w:rsidR="000F1432" w:rsidRDefault="007D6CBE">
          <w:pPr>
            <w:pStyle w:val="53B719CD09684D9D8420BE75A3EDA78F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68A6B70F59FA4783BBD0B7CD30E0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0B032-9AED-40D6-ADC5-F7E1DFE0637E}"/>
      </w:docPartPr>
      <w:docPartBody>
        <w:p w:rsidR="000F1432" w:rsidRDefault="007D6CBE">
          <w:pPr>
            <w:pStyle w:val="68A6B70F59FA4783BBD0B7CD30E02447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663E9B51C9994ECE9C5AC2B7BF8E7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38B8F-3288-4832-A314-CA0A97CE4A0F}"/>
      </w:docPartPr>
      <w:docPartBody>
        <w:p w:rsidR="000F1432" w:rsidRDefault="007D6CBE">
          <w:pPr>
            <w:pStyle w:val="663E9B51C9994ECE9C5AC2B7BF8E715D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55D886DC6E3342F5A62E047AAA24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6D79-E44D-4D40-B2CC-4013D754E5B3}"/>
      </w:docPartPr>
      <w:docPartBody>
        <w:p w:rsidR="000F1432" w:rsidRDefault="007D6CBE">
          <w:pPr>
            <w:pStyle w:val="55D886DC6E3342F5A62E047AAA2496CA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EB9F0F5F51C2497BAE29810819E5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671BA-9921-4795-BB7A-AEEE2A0A9656}"/>
      </w:docPartPr>
      <w:docPartBody>
        <w:p w:rsidR="000F1432" w:rsidRDefault="007D6CBE">
          <w:pPr>
            <w:pStyle w:val="EB9F0F5F51C2497BAE29810819E5247B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C70DB6241149421F878719598D10F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A3A6-4FB6-4FB9-9955-39F27BD0034C}"/>
      </w:docPartPr>
      <w:docPartBody>
        <w:p w:rsidR="000F1432" w:rsidRDefault="007D6CBE">
          <w:pPr>
            <w:pStyle w:val="C70DB6241149421F878719598D10F455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FD65A9891F0C4D4A8918B2045A5F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A076C-DE40-4DDA-9413-C4A26F75238B}"/>
      </w:docPartPr>
      <w:docPartBody>
        <w:p w:rsidR="000F1432" w:rsidRDefault="007D6CBE">
          <w:pPr>
            <w:pStyle w:val="FD65A9891F0C4D4A8918B2045A5F1223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69E4326EB1A4230994638BD75EC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1DBA0-3B9C-42AA-AFBE-9A588E3A0982}"/>
      </w:docPartPr>
      <w:docPartBody>
        <w:p w:rsidR="000F1432" w:rsidRDefault="007D6CBE">
          <w:pPr>
            <w:pStyle w:val="269E4326EB1A4230994638BD75EC7E46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BC27E353214344A1A33721FD56CD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96E6D-893D-4ACB-9428-1DE961E64335}"/>
      </w:docPartPr>
      <w:docPartBody>
        <w:p w:rsidR="000F1432" w:rsidRDefault="007D6CBE">
          <w:pPr>
            <w:pStyle w:val="BC27E353214344A1A33721FD56CDF242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B1928B89DEB44C99ACAB80148C0B2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207E-35CF-4035-8DF0-1339DD76A8A6}"/>
      </w:docPartPr>
      <w:docPartBody>
        <w:p w:rsidR="000F1432" w:rsidRDefault="007D6CBE">
          <w:pPr>
            <w:pStyle w:val="B1928B89DEB44C99ACAB80148C0B2ABA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FCC44E1C341149B0B18FCFCE437F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9104D-7946-4E8D-9A68-11A5734CCB0D}"/>
      </w:docPartPr>
      <w:docPartBody>
        <w:p w:rsidR="000F1432" w:rsidRDefault="007D6CBE">
          <w:pPr>
            <w:pStyle w:val="FCC44E1C341149B0B18FCFCE437F74A9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216AB0F028241508E88556B5DA3A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B4ECE-8873-4231-910D-D3F7393E10A0}"/>
      </w:docPartPr>
      <w:docPartBody>
        <w:p w:rsidR="000F1432" w:rsidRDefault="007D6CBE">
          <w:pPr>
            <w:pStyle w:val="0216AB0F028241508E88556B5DA3AFB8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05A5A2DAE2F74BAAA454C23670239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043DF-A9F1-449E-8F92-78938E67082E}"/>
      </w:docPartPr>
      <w:docPartBody>
        <w:p w:rsidR="000F1432" w:rsidRDefault="007D6CBE">
          <w:pPr>
            <w:pStyle w:val="05A5A2DAE2F74BAAA454C23670239C17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2B977CD4168A45E5BD0FEBBB5B94F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29FB-6D02-4889-8FCA-CE9F5D6F99EA}"/>
      </w:docPartPr>
      <w:docPartBody>
        <w:p w:rsidR="000F1432" w:rsidRDefault="007D6CBE">
          <w:pPr>
            <w:pStyle w:val="2B977CD4168A45E5BD0FEBBB5B94F3C2"/>
          </w:pPr>
          <w:r w:rsidRPr="00804DEC">
            <w:rPr>
              <w:rStyle w:val="a3"/>
            </w:rPr>
            <w:t>Click here to enter text.</w:t>
          </w:r>
        </w:p>
      </w:docPartBody>
    </w:docPart>
    <w:docPart>
      <w:docPartPr>
        <w:name w:val="E0DB56C8CEDF439BB7D33440A15A4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CA4A3-6FF1-4AD2-85A0-8EF87F3EC3A6}"/>
      </w:docPartPr>
      <w:docPartBody>
        <w:p w:rsidR="000F1432" w:rsidRDefault="007D6CBE">
          <w:pPr>
            <w:pStyle w:val="E0DB56C8CEDF439BB7D33440A15A483F"/>
          </w:pPr>
          <w:r w:rsidRPr="00804DE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6CBE"/>
    <w:rsid w:val="000F1432"/>
    <w:rsid w:val="003227D6"/>
    <w:rsid w:val="004656F3"/>
    <w:rsid w:val="00575E07"/>
    <w:rsid w:val="007D6CBE"/>
    <w:rsid w:val="009E6167"/>
    <w:rsid w:val="00A01809"/>
    <w:rsid w:val="00BC206D"/>
    <w:rsid w:val="00D84AFA"/>
    <w:rsid w:val="00DA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E07"/>
    <w:rPr>
      <w:color w:val="808080"/>
    </w:rPr>
  </w:style>
  <w:style w:type="paragraph" w:customStyle="1" w:styleId="18EA5B17CF234C34A4D4292D40CB7F21">
    <w:name w:val="18EA5B17CF234C34A4D4292D40CB7F21"/>
    <w:rsid w:val="00575E07"/>
  </w:style>
  <w:style w:type="paragraph" w:customStyle="1" w:styleId="4000F6AB30B94AC59759933083FDC58D">
    <w:name w:val="4000F6AB30B94AC59759933083FDC58D"/>
    <w:rsid w:val="00575E07"/>
  </w:style>
  <w:style w:type="paragraph" w:customStyle="1" w:styleId="0894A74353A74D369B67AE32C02DECA8">
    <w:name w:val="0894A74353A74D369B67AE32C02DECA8"/>
    <w:rsid w:val="00575E07"/>
  </w:style>
  <w:style w:type="paragraph" w:customStyle="1" w:styleId="F565ABFCC4674E44A268130C3055517E">
    <w:name w:val="F565ABFCC4674E44A268130C3055517E"/>
    <w:rsid w:val="00575E07"/>
  </w:style>
  <w:style w:type="paragraph" w:customStyle="1" w:styleId="495073B78260457DADA0C2685602F384">
    <w:name w:val="495073B78260457DADA0C2685602F384"/>
    <w:rsid w:val="00575E07"/>
  </w:style>
  <w:style w:type="paragraph" w:customStyle="1" w:styleId="737CAE9CB0B4435185E002C42D1FDE34">
    <w:name w:val="737CAE9CB0B4435185E002C42D1FDE34"/>
    <w:rsid w:val="00575E07"/>
  </w:style>
  <w:style w:type="paragraph" w:customStyle="1" w:styleId="4BC2DB55AC2746AE948AA63906D3D832">
    <w:name w:val="4BC2DB55AC2746AE948AA63906D3D832"/>
    <w:rsid w:val="00575E07"/>
  </w:style>
  <w:style w:type="paragraph" w:customStyle="1" w:styleId="5C872246E98D41CBA7DFEAF92D26CAC0">
    <w:name w:val="5C872246E98D41CBA7DFEAF92D26CAC0"/>
    <w:rsid w:val="00575E07"/>
  </w:style>
  <w:style w:type="paragraph" w:customStyle="1" w:styleId="21DB8702AD0F4E8E88360D99B49E56E4">
    <w:name w:val="21DB8702AD0F4E8E88360D99B49E56E4"/>
    <w:rsid w:val="00575E07"/>
  </w:style>
  <w:style w:type="paragraph" w:customStyle="1" w:styleId="25FB0D25F7574EB19509EF14D8433EAB">
    <w:name w:val="25FB0D25F7574EB19509EF14D8433EAB"/>
    <w:rsid w:val="00575E07"/>
  </w:style>
  <w:style w:type="paragraph" w:customStyle="1" w:styleId="7A64B4AC26C544058A01B91ABED6C166">
    <w:name w:val="7A64B4AC26C544058A01B91ABED6C166"/>
    <w:rsid w:val="00575E07"/>
  </w:style>
  <w:style w:type="paragraph" w:customStyle="1" w:styleId="A89A56348353474CB11DC31FF268C421">
    <w:name w:val="A89A56348353474CB11DC31FF268C421"/>
    <w:rsid w:val="00575E07"/>
  </w:style>
  <w:style w:type="paragraph" w:customStyle="1" w:styleId="54B5AB6D8E464C44BE9745BF00533E63">
    <w:name w:val="54B5AB6D8E464C44BE9745BF00533E63"/>
    <w:rsid w:val="00575E07"/>
  </w:style>
  <w:style w:type="paragraph" w:customStyle="1" w:styleId="66045C0B0DA84B0E852CC3DF2747E4C0">
    <w:name w:val="66045C0B0DA84B0E852CC3DF2747E4C0"/>
    <w:rsid w:val="00575E07"/>
  </w:style>
  <w:style w:type="paragraph" w:customStyle="1" w:styleId="6AA5E413EE544D1F8C3E7EF4FC137CD1">
    <w:name w:val="6AA5E413EE544D1F8C3E7EF4FC137CD1"/>
    <w:rsid w:val="00575E07"/>
  </w:style>
  <w:style w:type="paragraph" w:customStyle="1" w:styleId="719C5B506937479490ED7C929172DDF8">
    <w:name w:val="719C5B506937479490ED7C929172DDF8"/>
    <w:rsid w:val="00575E07"/>
  </w:style>
  <w:style w:type="paragraph" w:customStyle="1" w:styleId="2857428C84574155BF0511276CBE8B4D">
    <w:name w:val="2857428C84574155BF0511276CBE8B4D"/>
    <w:rsid w:val="00575E07"/>
  </w:style>
  <w:style w:type="paragraph" w:customStyle="1" w:styleId="CC8E680450354928B1FD52354CADEA17">
    <w:name w:val="CC8E680450354928B1FD52354CADEA17"/>
    <w:rsid w:val="00575E07"/>
  </w:style>
  <w:style w:type="paragraph" w:customStyle="1" w:styleId="0DE2C2F06D994FFCA36396A44DEFF815">
    <w:name w:val="0DE2C2F06D994FFCA36396A44DEFF815"/>
    <w:rsid w:val="00575E07"/>
  </w:style>
  <w:style w:type="paragraph" w:customStyle="1" w:styleId="DADD6210831B44939690C6120117B7CC">
    <w:name w:val="DADD6210831B44939690C6120117B7CC"/>
    <w:rsid w:val="00575E07"/>
  </w:style>
  <w:style w:type="paragraph" w:customStyle="1" w:styleId="92E943A79010445D9F82C7CE46948FED">
    <w:name w:val="92E943A79010445D9F82C7CE46948FED"/>
    <w:rsid w:val="00575E07"/>
  </w:style>
  <w:style w:type="paragraph" w:customStyle="1" w:styleId="B5F20DC0FB4346C389F95BB85CF04FBD">
    <w:name w:val="B5F20DC0FB4346C389F95BB85CF04FBD"/>
    <w:rsid w:val="00575E07"/>
  </w:style>
  <w:style w:type="paragraph" w:customStyle="1" w:styleId="12183F75BEBB4758A000AF5D962DDDDA">
    <w:name w:val="12183F75BEBB4758A000AF5D962DDDDA"/>
    <w:rsid w:val="00575E07"/>
  </w:style>
  <w:style w:type="paragraph" w:customStyle="1" w:styleId="FE1995354570432AAEC4B009015BADA9">
    <w:name w:val="FE1995354570432AAEC4B009015BADA9"/>
    <w:rsid w:val="00575E07"/>
  </w:style>
  <w:style w:type="paragraph" w:customStyle="1" w:styleId="5649B0BA66044AF8A104F2FF528124F5">
    <w:name w:val="5649B0BA66044AF8A104F2FF528124F5"/>
    <w:rsid w:val="00575E07"/>
  </w:style>
  <w:style w:type="paragraph" w:customStyle="1" w:styleId="2454AC8C3AA442C18F9A2A6D9859A5EA">
    <w:name w:val="2454AC8C3AA442C18F9A2A6D9859A5EA"/>
    <w:rsid w:val="00575E07"/>
  </w:style>
  <w:style w:type="paragraph" w:customStyle="1" w:styleId="06D2BAE68AB548ADA532E707A2391EC3">
    <w:name w:val="06D2BAE68AB548ADA532E707A2391EC3"/>
    <w:rsid w:val="00575E07"/>
  </w:style>
  <w:style w:type="paragraph" w:customStyle="1" w:styleId="8B3E77008D1D4C13BE96EB328CF435EE">
    <w:name w:val="8B3E77008D1D4C13BE96EB328CF435EE"/>
    <w:rsid w:val="00575E07"/>
  </w:style>
  <w:style w:type="paragraph" w:customStyle="1" w:styleId="4288DD70EC764B23AFE2352F86E9582B">
    <w:name w:val="4288DD70EC764B23AFE2352F86E9582B"/>
    <w:rsid w:val="00575E07"/>
  </w:style>
  <w:style w:type="paragraph" w:customStyle="1" w:styleId="90DB8A04E2F54632A3C00DE00AB6B4DE">
    <w:name w:val="90DB8A04E2F54632A3C00DE00AB6B4DE"/>
    <w:rsid w:val="00575E07"/>
  </w:style>
  <w:style w:type="paragraph" w:customStyle="1" w:styleId="4C1B563A037A4D73AD0F0B636EC2C2BB">
    <w:name w:val="4C1B563A037A4D73AD0F0B636EC2C2BB"/>
    <w:rsid w:val="00575E07"/>
  </w:style>
  <w:style w:type="paragraph" w:customStyle="1" w:styleId="D53150AB0D4B4DCF87BC8FF2AEDB60F4">
    <w:name w:val="D53150AB0D4B4DCF87BC8FF2AEDB60F4"/>
    <w:rsid w:val="00575E07"/>
  </w:style>
  <w:style w:type="paragraph" w:customStyle="1" w:styleId="FEEE7EC6BF39444BA11298C8E8FE10E5">
    <w:name w:val="FEEE7EC6BF39444BA11298C8E8FE10E5"/>
    <w:rsid w:val="00575E07"/>
  </w:style>
  <w:style w:type="paragraph" w:customStyle="1" w:styleId="28CC6ECE8CC8479491B3166F1741076D">
    <w:name w:val="28CC6ECE8CC8479491B3166F1741076D"/>
    <w:rsid w:val="00575E07"/>
  </w:style>
  <w:style w:type="paragraph" w:customStyle="1" w:styleId="6804355420024AAD83158136CC7E4BB0">
    <w:name w:val="6804355420024AAD83158136CC7E4BB0"/>
    <w:rsid w:val="00575E07"/>
  </w:style>
  <w:style w:type="paragraph" w:customStyle="1" w:styleId="5EE9A2CB08614C39BD2D3BC1A021DEF2">
    <w:name w:val="5EE9A2CB08614C39BD2D3BC1A021DEF2"/>
    <w:rsid w:val="00575E07"/>
  </w:style>
  <w:style w:type="paragraph" w:customStyle="1" w:styleId="17A87DABA64145F7ACBDA5D9819DE647">
    <w:name w:val="17A87DABA64145F7ACBDA5D9819DE647"/>
    <w:rsid w:val="00575E07"/>
  </w:style>
  <w:style w:type="paragraph" w:customStyle="1" w:styleId="A925C32F5C9B4C798BBFAF7CECBD1B10">
    <w:name w:val="A925C32F5C9B4C798BBFAF7CECBD1B10"/>
    <w:rsid w:val="00575E07"/>
  </w:style>
  <w:style w:type="paragraph" w:customStyle="1" w:styleId="B40A3A88604648EEBCA3F4AAF44465D0">
    <w:name w:val="B40A3A88604648EEBCA3F4AAF44465D0"/>
    <w:rsid w:val="00575E07"/>
  </w:style>
  <w:style w:type="paragraph" w:customStyle="1" w:styleId="8A150125285743DABA71045CFC78B835">
    <w:name w:val="8A150125285743DABA71045CFC78B835"/>
    <w:rsid w:val="00575E07"/>
  </w:style>
  <w:style w:type="paragraph" w:customStyle="1" w:styleId="02135C740AEA40B5A7185CC1C0519BF9">
    <w:name w:val="02135C740AEA40B5A7185CC1C0519BF9"/>
    <w:rsid w:val="00575E07"/>
  </w:style>
  <w:style w:type="paragraph" w:customStyle="1" w:styleId="D2187A567E5C47F388EE5BA8602BD826">
    <w:name w:val="D2187A567E5C47F388EE5BA8602BD826"/>
    <w:rsid w:val="00575E07"/>
  </w:style>
  <w:style w:type="paragraph" w:customStyle="1" w:styleId="D6ABBA229F3F4E9193DACC9654E55FD5">
    <w:name w:val="D6ABBA229F3F4E9193DACC9654E55FD5"/>
    <w:rsid w:val="00575E07"/>
  </w:style>
  <w:style w:type="paragraph" w:customStyle="1" w:styleId="B0D7480F2AD443B6BA639EACF732B186">
    <w:name w:val="B0D7480F2AD443B6BA639EACF732B186"/>
    <w:rsid w:val="00575E07"/>
  </w:style>
  <w:style w:type="paragraph" w:customStyle="1" w:styleId="77293F618FB24E9BA0606ACFC73D1087">
    <w:name w:val="77293F618FB24E9BA0606ACFC73D1087"/>
    <w:rsid w:val="00575E07"/>
  </w:style>
  <w:style w:type="paragraph" w:customStyle="1" w:styleId="53B719CD09684D9D8420BE75A3EDA78F">
    <w:name w:val="53B719CD09684D9D8420BE75A3EDA78F"/>
    <w:rsid w:val="00575E07"/>
  </w:style>
  <w:style w:type="paragraph" w:customStyle="1" w:styleId="68A6B70F59FA4783BBD0B7CD30E02447">
    <w:name w:val="68A6B70F59FA4783BBD0B7CD30E02447"/>
    <w:rsid w:val="00575E07"/>
  </w:style>
  <w:style w:type="paragraph" w:customStyle="1" w:styleId="663E9B51C9994ECE9C5AC2B7BF8E715D">
    <w:name w:val="663E9B51C9994ECE9C5AC2B7BF8E715D"/>
    <w:rsid w:val="00575E07"/>
  </w:style>
  <w:style w:type="paragraph" w:customStyle="1" w:styleId="55D886DC6E3342F5A62E047AAA2496CA">
    <w:name w:val="55D886DC6E3342F5A62E047AAA2496CA"/>
    <w:rsid w:val="00575E07"/>
  </w:style>
  <w:style w:type="paragraph" w:customStyle="1" w:styleId="EB9F0F5F51C2497BAE29810819E5247B">
    <w:name w:val="EB9F0F5F51C2497BAE29810819E5247B"/>
    <w:rsid w:val="00575E07"/>
  </w:style>
  <w:style w:type="paragraph" w:customStyle="1" w:styleId="C70DB6241149421F878719598D10F455">
    <w:name w:val="C70DB6241149421F878719598D10F455"/>
    <w:rsid w:val="00575E07"/>
  </w:style>
  <w:style w:type="paragraph" w:customStyle="1" w:styleId="FD65A9891F0C4D4A8918B2045A5F1223">
    <w:name w:val="FD65A9891F0C4D4A8918B2045A5F1223"/>
    <w:rsid w:val="00575E07"/>
  </w:style>
  <w:style w:type="paragraph" w:customStyle="1" w:styleId="269E4326EB1A4230994638BD75EC7E46">
    <w:name w:val="269E4326EB1A4230994638BD75EC7E46"/>
    <w:rsid w:val="00575E07"/>
  </w:style>
  <w:style w:type="paragraph" w:customStyle="1" w:styleId="BC27E353214344A1A33721FD56CDF242">
    <w:name w:val="BC27E353214344A1A33721FD56CDF242"/>
    <w:rsid w:val="00575E07"/>
  </w:style>
  <w:style w:type="paragraph" w:customStyle="1" w:styleId="B1928B89DEB44C99ACAB80148C0B2ABA">
    <w:name w:val="B1928B89DEB44C99ACAB80148C0B2ABA"/>
    <w:rsid w:val="00575E07"/>
  </w:style>
  <w:style w:type="paragraph" w:customStyle="1" w:styleId="FCC44E1C341149B0B18FCFCE437F74A9">
    <w:name w:val="FCC44E1C341149B0B18FCFCE437F74A9"/>
    <w:rsid w:val="00575E07"/>
  </w:style>
  <w:style w:type="paragraph" w:customStyle="1" w:styleId="0216AB0F028241508E88556B5DA3AFB8">
    <w:name w:val="0216AB0F028241508E88556B5DA3AFB8"/>
    <w:rsid w:val="00575E07"/>
  </w:style>
  <w:style w:type="paragraph" w:customStyle="1" w:styleId="05A5A2DAE2F74BAAA454C23670239C17">
    <w:name w:val="05A5A2DAE2F74BAAA454C23670239C17"/>
    <w:rsid w:val="00575E07"/>
  </w:style>
  <w:style w:type="paragraph" w:customStyle="1" w:styleId="2B977CD4168A45E5BD0FEBBB5B94F3C2">
    <w:name w:val="2B977CD4168A45E5BD0FEBBB5B94F3C2"/>
    <w:rsid w:val="00575E07"/>
  </w:style>
  <w:style w:type="paragraph" w:customStyle="1" w:styleId="E0DB56C8CEDF439BB7D33440A15A483F">
    <w:name w:val="E0DB56C8CEDF439BB7D33440A15A483F"/>
    <w:rsid w:val="00575E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TotalTime>0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2</cp:revision>
  <dcterms:created xsi:type="dcterms:W3CDTF">2013-09-03T22:17:00Z</dcterms:created>
  <dcterms:modified xsi:type="dcterms:W3CDTF">2013-09-03T22:17:00Z</dcterms:modified>
</cp:coreProperties>
</file>